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595959" w:themeColor="text1" w:themeTint="A6"/>
          <w:sz w:val="21"/>
          <w:szCs w:val="21"/>
        </w:rPr>
        <w:id w:val="1024982641"/>
        <w:docPartObj>
          <w:docPartGallery w:val="Cover Pages"/>
          <w:docPartUnique/>
        </w:docPartObj>
      </w:sdtPr>
      <w:sdtEndPr/>
      <w:sdtContent>
        <w:p w14:paraId="68036CB2" w14:textId="77777777" w:rsidR="005E4C09" w:rsidRDefault="005E4C09" w:rsidP="00AE2CBA">
          <w:pPr>
            <w:pStyle w:val="Ttulo2"/>
            <w:numPr>
              <w:ilvl w:val="0"/>
              <w:numId w:val="0"/>
            </w:numPr>
            <w:ind w:left="576"/>
          </w:pPr>
        </w:p>
        <w:p w14:paraId="666DC6D9" w14:textId="77777777" w:rsidR="00465147" w:rsidRDefault="005E4C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9734F8" wp14:editId="51D7F3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12F51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-1315253964"/>
                                  <w:placeholder>
                                    <w:docPart w:val="FBB50A0C9EE44D358843D8AC3C16528D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7016C6" w14:textId="651EFB00" w:rsidR="007B7646" w:rsidRDefault="00920AD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18</w:t>
                                    </w:r>
                                    <w:r w:rsidR="007B7646"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r w:rsidR="00335DC9"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Fevereiro</w:t>
                                    </w:r>
                                    <w:r w:rsidR="007B7646"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</w:t>
                                    </w:r>
                                    <w:r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69734F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12F51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-1315253964"/>
                            <w:placeholder>
                              <w:docPart w:val="FBB50A0C9EE44D358843D8AC3C16528D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7016C6" w14:textId="651EFB00" w:rsidR="007B7646" w:rsidRDefault="00920AD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18</w:t>
                              </w:r>
                              <w:r w:rsidR="007B7646"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r w:rsidR="00335DC9"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Fevereiro</w:t>
                              </w:r>
                              <w:r w:rsidR="007B7646"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 xml:space="preserve"> de 20</w:t>
                              </w:r>
                              <w:r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9B99F7" wp14:editId="406E900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8540065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CD54F7" w14:textId="77777777" w:rsidR="007B7646" w:rsidRPr="005E6960" w:rsidRDefault="007B7646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E6960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Intelligenza</w:t>
                                    </w:r>
                                  </w:p>
                                </w:sdtContent>
                              </w:sdt>
                              <w:p w14:paraId="704165FD" w14:textId="77777777" w:rsidR="007B7646" w:rsidRPr="005E6960" w:rsidRDefault="00E5535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91C9" w:themeColor="background2" w:themeShade="80"/>
                                      <w:sz w:val="20"/>
                                      <w:szCs w:val="20"/>
                                      <w:lang w:val="en-US"/>
                                    </w:rPr>
                                    <w:alias w:val="Empresa"/>
                                    <w:tag w:val=""/>
                                    <w:id w:val="188104961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7646" w:rsidRPr="005E6960">
                                      <w:rPr>
                                        <w:caps/>
                                        <w:color w:val="2191C9" w:themeColor="background2" w:themeShade="80"/>
                                        <w:sz w:val="20"/>
                                        <w:szCs w:val="20"/>
                                        <w:lang w:val="en-US"/>
                                      </w:rPr>
                                      <w:t>Intelligenza IT &amp; Business Solution</w:t>
                                    </w:r>
                                  </w:sdtContent>
                                </w:sdt>
                              </w:p>
                              <w:p w14:paraId="17F28815" w14:textId="77777777" w:rsidR="007B7646" w:rsidRPr="0061510E" w:rsidRDefault="00E5535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F6FC6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5209817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7646" w:rsidRPr="0061510E">
                                      <w:rPr>
                                        <w:color w:val="0F6FC6" w:themeColor="accent1"/>
                                        <w:sz w:val="20"/>
                                        <w:szCs w:val="20"/>
                                      </w:rPr>
                                      <w:t>www.intelligenzait.com</w:t>
                                    </w:r>
                                  </w:sdtContent>
                                </w:sdt>
                                <w:r w:rsidR="007B7646" w:rsidRPr="0061510E">
                                  <w:rPr>
                                    <w:color w:val="0F6FC6" w:themeColor="accen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49B99F7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8540065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CD54F7" w14:textId="77777777" w:rsidR="007B7646" w:rsidRPr="005E6960" w:rsidRDefault="007B7646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E6960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  <w:t>Intelligenza</w:t>
                              </w:r>
                            </w:p>
                          </w:sdtContent>
                        </w:sdt>
                        <w:p w14:paraId="704165FD" w14:textId="77777777" w:rsidR="007B7646" w:rsidRPr="005E6960" w:rsidRDefault="00E5535B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2191C9" w:themeColor="background2" w:themeShade="80"/>
                                <w:sz w:val="20"/>
                                <w:szCs w:val="20"/>
                                <w:lang w:val="en-US"/>
                              </w:rPr>
                              <w:alias w:val="Empresa"/>
                              <w:tag w:val=""/>
                              <w:id w:val="188104961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7646" w:rsidRPr="005E6960">
                                <w:rPr>
                                  <w:caps/>
                                  <w:color w:val="2191C9" w:themeColor="background2" w:themeShade="80"/>
                                  <w:sz w:val="20"/>
                                  <w:szCs w:val="20"/>
                                  <w:lang w:val="en-US"/>
                                </w:rPr>
                                <w:t>Intelligenza IT &amp; Business Solution</w:t>
                              </w:r>
                            </w:sdtContent>
                          </w:sdt>
                        </w:p>
                        <w:p w14:paraId="17F28815" w14:textId="77777777" w:rsidR="007B7646" w:rsidRPr="0061510E" w:rsidRDefault="00E5535B">
                          <w:pPr>
                            <w:pStyle w:val="SemEspaamento"/>
                            <w:jc w:val="right"/>
                            <w:rPr>
                              <w:caps/>
                              <w:color w:val="0F6FC6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5209817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B7646" w:rsidRPr="0061510E">
                                <w:rPr>
                                  <w:color w:val="0F6FC6" w:themeColor="accent1"/>
                                  <w:sz w:val="20"/>
                                  <w:szCs w:val="20"/>
                                </w:rPr>
                                <w:t>www.intelligenzait.com</w:t>
                              </w:r>
                            </w:sdtContent>
                          </w:sdt>
                          <w:r w:rsidR="007B7646" w:rsidRPr="0061510E">
                            <w:rPr>
                              <w:color w:val="0F6FC6" w:themeColor="accen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97C9E2" wp14:editId="1628DA8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D8F4A" w14:textId="77777777" w:rsidR="007B7646" w:rsidRDefault="00E5535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112F51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12F51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3224732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7646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</w:rPr>
                                      <w:t>Especificação Funcional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7406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65258955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8EC18E" w14:textId="77777777" w:rsidR="007B7646" w:rsidRDefault="00335DC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 xml:space="preserve">Treinamento ABAP - </w:t>
                                    </w:r>
                                    <w:r w:rsidR="00C6537A"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>Cadastro de Funcionários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97C9E2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14:paraId="219D8F4A" w14:textId="77777777" w:rsidR="007B7646" w:rsidRDefault="00E5535B">
                          <w:pPr>
                            <w:pStyle w:val="SemEspaamento"/>
                            <w:jc w:val="right"/>
                            <w:rPr>
                              <w:caps/>
                              <w:color w:val="112F51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12F51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3224732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7646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</w:rPr>
                                <w:t>Especificação Funcional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7406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65258955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8EC18E" w14:textId="77777777" w:rsidR="007B7646" w:rsidRDefault="00335DC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 xml:space="preserve">Treinamento ABAP - </w:t>
                              </w:r>
                              <w:r w:rsidR="00C6537A"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>Cadastro de Funcionários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54A84A" wp14:editId="22C8F5A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D669C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009dd9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0f6fc6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595959" w:themeColor="text1" w:themeTint="A6"/>
          <w:sz w:val="21"/>
          <w:szCs w:val="21"/>
        </w:rPr>
        <w:id w:val="902101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25909" w14:textId="77777777" w:rsidR="00EC3465" w:rsidRDefault="00EC3465" w:rsidP="00EC3465">
          <w:pPr>
            <w:pStyle w:val="CabealhodoSumrio"/>
            <w:numPr>
              <w:ilvl w:val="0"/>
              <w:numId w:val="0"/>
            </w:numPr>
            <w:ind w:left="431" w:hanging="431"/>
          </w:pPr>
          <w:r>
            <w:t>Sumário</w:t>
          </w:r>
        </w:p>
        <w:p w14:paraId="69CE7ED1" w14:textId="77777777" w:rsidR="007061EC" w:rsidRDefault="00EC3465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133" w:history="1">
            <w:r w:rsidR="007061EC" w:rsidRPr="00F56197">
              <w:rPr>
                <w:rStyle w:val="Hyperlink"/>
                <w:noProof/>
              </w:rPr>
              <w:t>1</w:t>
            </w:r>
            <w:r w:rsidR="007061EC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061EC" w:rsidRPr="00F56197">
              <w:rPr>
                <w:rStyle w:val="Hyperlink"/>
                <w:noProof/>
              </w:rPr>
              <w:t>Informações do Processo</w:t>
            </w:r>
            <w:r w:rsidR="007061EC">
              <w:rPr>
                <w:noProof/>
                <w:webHidden/>
              </w:rPr>
              <w:tab/>
            </w:r>
            <w:r w:rsidR="007061EC">
              <w:rPr>
                <w:noProof/>
                <w:webHidden/>
              </w:rPr>
              <w:fldChar w:fldCharType="begin"/>
            </w:r>
            <w:r w:rsidR="007061EC">
              <w:rPr>
                <w:noProof/>
                <w:webHidden/>
              </w:rPr>
              <w:instrText xml:space="preserve"> PAGEREF _Toc366133 \h </w:instrText>
            </w:r>
            <w:r w:rsidR="007061EC">
              <w:rPr>
                <w:noProof/>
                <w:webHidden/>
              </w:rPr>
            </w:r>
            <w:r w:rsidR="007061EC">
              <w:rPr>
                <w:noProof/>
                <w:webHidden/>
              </w:rPr>
              <w:fldChar w:fldCharType="separate"/>
            </w:r>
            <w:r w:rsidR="007061EC">
              <w:rPr>
                <w:noProof/>
                <w:webHidden/>
              </w:rPr>
              <w:t>2</w:t>
            </w:r>
            <w:r w:rsidR="007061EC">
              <w:rPr>
                <w:noProof/>
                <w:webHidden/>
              </w:rPr>
              <w:fldChar w:fldCharType="end"/>
            </w:r>
          </w:hyperlink>
        </w:p>
        <w:p w14:paraId="31E3FBE2" w14:textId="77777777" w:rsidR="007061EC" w:rsidRDefault="00E5535B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366134" w:history="1">
            <w:r w:rsidR="007061EC" w:rsidRPr="00F56197">
              <w:rPr>
                <w:rStyle w:val="Hyperlink"/>
                <w:noProof/>
              </w:rPr>
              <w:t>2</w:t>
            </w:r>
            <w:r w:rsidR="007061EC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061EC" w:rsidRPr="00F56197">
              <w:rPr>
                <w:rStyle w:val="Hyperlink"/>
                <w:noProof/>
              </w:rPr>
              <w:t>Tipo de desenvolvimento</w:t>
            </w:r>
            <w:r w:rsidR="007061EC">
              <w:rPr>
                <w:noProof/>
                <w:webHidden/>
              </w:rPr>
              <w:tab/>
            </w:r>
            <w:r w:rsidR="007061EC">
              <w:rPr>
                <w:noProof/>
                <w:webHidden/>
              </w:rPr>
              <w:fldChar w:fldCharType="begin"/>
            </w:r>
            <w:r w:rsidR="007061EC">
              <w:rPr>
                <w:noProof/>
                <w:webHidden/>
              </w:rPr>
              <w:instrText xml:space="preserve"> PAGEREF _Toc366134 \h </w:instrText>
            </w:r>
            <w:r w:rsidR="007061EC">
              <w:rPr>
                <w:noProof/>
                <w:webHidden/>
              </w:rPr>
            </w:r>
            <w:r w:rsidR="007061EC">
              <w:rPr>
                <w:noProof/>
                <w:webHidden/>
              </w:rPr>
              <w:fldChar w:fldCharType="separate"/>
            </w:r>
            <w:r w:rsidR="007061EC">
              <w:rPr>
                <w:noProof/>
                <w:webHidden/>
              </w:rPr>
              <w:t>3</w:t>
            </w:r>
            <w:r w:rsidR="007061EC">
              <w:rPr>
                <w:noProof/>
                <w:webHidden/>
              </w:rPr>
              <w:fldChar w:fldCharType="end"/>
            </w:r>
          </w:hyperlink>
        </w:p>
        <w:p w14:paraId="1242CC6B" w14:textId="77777777" w:rsidR="007061EC" w:rsidRDefault="00E5535B">
          <w:pPr>
            <w:pStyle w:val="Sumrio2"/>
            <w:tabs>
              <w:tab w:val="left" w:pos="840"/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66135" w:history="1">
            <w:r w:rsidR="007061EC" w:rsidRPr="00F56197">
              <w:rPr>
                <w:rStyle w:val="Hyperlink"/>
                <w:noProof/>
              </w:rPr>
              <w:t>2.1</w:t>
            </w:r>
            <w:r w:rsidR="007061EC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7061EC" w:rsidRPr="00F56197">
              <w:rPr>
                <w:rStyle w:val="Hyperlink"/>
                <w:noProof/>
              </w:rPr>
              <w:t>Complexidade</w:t>
            </w:r>
            <w:r w:rsidR="007061EC">
              <w:rPr>
                <w:noProof/>
                <w:webHidden/>
              </w:rPr>
              <w:tab/>
            </w:r>
            <w:r w:rsidR="007061EC">
              <w:rPr>
                <w:noProof/>
                <w:webHidden/>
              </w:rPr>
              <w:fldChar w:fldCharType="begin"/>
            </w:r>
            <w:r w:rsidR="007061EC">
              <w:rPr>
                <w:noProof/>
                <w:webHidden/>
              </w:rPr>
              <w:instrText xml:space="preserve"> PAGEREF _Toc366135 \h </w:instrText>
            </w:r>
            <w:r w:rsidR="007061EC">
              <w:rPr>
                <w:noProof/>
                <w:webHidden/>
              </w:rPr>
            </w:r>
            <w:r w:rsidR="007061EC">
              <w:rPr>
                <w:noProof/>
                <w:webHidden/>
              </w:rPr>
              <w:fldChar w:fldCharType="separate"/>
            </w:r>
            <w:r w:rsidR="007061EC">
              <w:rPr>
                <w:noProof/>
                <w:webHidden/>
              </w:rPr>
              <w:t>3</w:t>
            </w:r>
            <w:r w:rsidR="007061EC">
              <w:rPr>
                <w:noProof/>
                <w:webHidden/>
              </w:rPr>
              <w:fldChar w:fldCharType="end"/>
            </w:r>
          </w:hyperlink>
        </w:p>
        <w:p w14:paraId="27A8EB01" w14:textId="77777777" w:rsidR="007061EC" w:rsidRDefault="00E5535B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366136" w:history="1">
            <w:r w:rsidR="007061EC" w:rsidRPr="00F56197">
              <w:rPr>
                <w:rStyle w:val="Hyperlink"/>
                <w:noProof/>
              </w:rPr>
              <w:t>3</w:t>
            </w:r>
            <w:r w:rsidR="007061EC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061EC" w:rsidRPr="00F56197">
              <w:rPr>
                <w:rStyle w:val="Hyperlink"/>
                <w:noProof/>
              </w:rPr>
              <w:t>Objetivo</w:t>
            </w:r>
            <w:r w:rsidR="007061EC">
              <w:rPr>
                <w:noProof/>
                <w:webHidden/>
              </w:rPr>
              <w:tab/>
            </w:r>
            <w:r w:rsidR="007061EC">
              <w:rPr>
                <w:noProof/>
                <w:webHidden/>
              </w:rPr>
              <w:fldChar w:fldCharType="begin"/>
            </w:r>
            <w:r w:rsidR="007061EC">
              <w:rPr>
                <w:noProof/>
                <w:webHidden/>
              </w:rPr>
              <w:instrText xml:space="preserve"> PAGEREF _Toc366136 \h </w:instrText>
            </w:r>
            <w:r w:rsidR="007061EC">
              <w:rPr>
                <w:noProof/>
                <w:webHidden/>
              </w:rPr>
            </w:r>
            <w:r w:rsidR="007061EC">
              <w:rPr>
                <w:noProof/>
                <w:webHidden/>
              </w:rPr>
              <w:fldChar w:fldCharType="separate"/>
            </w:r>
            <w:r w:rsidR="007061EC">
              <w:rPr>
                <w:noProof/>
                <w:webHidden/>
              </w:rPr>
              <w:t>4</w:t>
            </w:r>
            <w:r w:rsidR="007061EC">
              <w:rPr>
                <w:noProof/>
                <w:webHidden/>
              </w:rPr>
              <w:fldChar w:fldCharType="end"/>
            </w:r>
          </w:hyperlink>
        </w:p>
        <w:p w14:paraId="164C5FCE" w14:textId="77777777" w:rsidR="007061EC" w:rsidRDefault="00E5535B">
          <w:pPr>
            <w:pStyle w:val="Sumrio2"/>
            <w:tabs>
              <w:tab w:val="left" w:pos="840"/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66137" w:history="1">
            <w:r w:rsidR="007061EC" w:rsidRPr="00F56197">
              <w:rPr>
                <w:rStyle w:val="Hyperlink"/>
                <w:noProof/>
              </w:rPr>
              <w:t>3.1</w:t>
            </w:r>
            <w:r w:rsidR="007061EC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7061EC" w:rsidRPr="00F56197">
              <w:rPr>
                <w:rStyle w:val="Hyperlink"/>
                <w:noProof/>
              </w:rPr>
              <w:t>Resumo da solução</w:t>
            </w:r>
            <w:r w:rsidR="007061EC">
              <w:rPr>
                <w:noProof/>
                <w:webHidden/>
              </w:rPr>
              <w:tab/>
            </w:r>
            <w:r w:rsidR="007061EC">
              <w:rPr>
                <w:noProof/>
                <w:webHidden/>
              </w:rPr>
              <w:fldChar w:fldCharType="begin"/>
            </w:r>
            <w:r w:rsidR="007061EC">
              <w:rPr>
                <w:noProof/>
                <w:webHidden/>
              </w:rPr>
              <w:instrText xml:space="preserve"> PAGEREF _Toc366137 \h </w:instrText>
            </w:r>
            <w:r w:rsidR="007061EC">
              <w:rPr>
                <w:noProof/>
                <w:webHidden/>
              </w:rPr>
            </w:r>
            <w:r w:rsidR="007061EC">
              <w:rPr>
                <w:noProof/>
                <w:webHidden/>
              </w:rPr>
              <w:fldChar w:fldCharType="separate"/>
            </w:r>
            <w:r w:rsidR="007061EC">
              <w:rPr>
                <w:noProof/>
                <w:webHidden/>
              </w:rPr>
              <w:t>4</w:t>
            </w:r>
            <w:r w:rsidR="007061EC">
              <w:rPr>
                <w:noProof/>
                <w:webHidden/>
              </w:rPr>
              <w:fldChar w:fldCharType="end"/>
            </w:r>
          </w:hyperlink>
        </w:p>
        <w:p w14:paraId="0B041E88" w14:textId="77777777" w:rsidR="007061EC" w:rsidRDefault="00E5535B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366138" w:history="1">
            <w:r w:rsidR="007061EC" w:rsidRPr="00F56197">
              <w:rPr>
                <w:rStyle w:val="Hyperlink"/>
                <w:noProof/>
              </w:rPr>
              <w:t>4</w:t>
            </w:r>
            <w:r w:rsidR="007061EC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061EC" w:rsidRPr="00F56197">
              <w:rPr>
                <w:rStyle w:val="Hyperlink"/>
                <w:noProof/>
              </w:rPr>
              <w:t>Desenvolvimento</w:t>
            </w:r>
            <w:r w:rsidR="007061EC">
              <w:rPr>
                <w:noProof/>
                <w:webHidden/>
              </w:rPr>
              <w:tab/>
            </w:r>
            <w:r w:rsidR="007061EC">
              <w:rPr>
                <w:noProof/>
                <w:webHidden/>
              </w:rPr>
              <w:fldChar w:fldCharType="begin"/>
            </w:r>
            <w:r w:rsidR="007061EC">
              <w:rPr>
                <w:noProof/>
                <w:webHidden/>
              </w:rPr>
              <w:instrText xml:space="preserve"> PAGEREF _Toc366138 \h </w:instrText>
            </w:r>
            <w:r w:rsidR="007061EC">
              <w:rPr>
                <w:noProof/>
                <w:webHidden/>
              </w:rPr>
            </w:r>
            <w:r w:rsidR="007061EC">
              <w:rPr>
                <w:noProof/>
                <w:webHidden/>
              </w:rPr>
              <w:fldChar w:fldCharType="separate"/>
            </w:r>
            <w:r w:rsidR="007061EC">
              <w:rPr>
                <w:noProof/>
                <w:webHidden/>
              </w:rPr>
              <w:t>5</w:t>
            </w:r>
            <w:r w:rsidR="007061EC">
              <w:rPr>
                <w:noProof/>
                <w:webHidden/>
              </w:rPr>
              <w:fldChar w:fldCharType="end"/>
            </w:r>
          </w:hyperlink>
        </w:p>
        <w:p w14:paraId="3813FFD4" w14:textId="77777777" w:rsidR="00EC3465" w:rsidRDefault="00EC3465">
          <w:r>
            <w:rPr>
              <w:b/>
              <w:bCs/>
            </w:rPr>
            <w:fldChar w:fldCharType="end"/>
          </w:r>
        </w:p>
      </w:sdtContent>
    </w:sdt>
    <w:p w14:paraId="724A393C" w14:textId="77777777" w:rsidR="00812FE6" w:rsidRDefault="00812FE6"/>
    <w:p w14:paraId="2482AF1B" w14:textId="77777777" w:rsidR="007F22E0" w:rsidRDefault="007F22E0">
      <w:pPr>
        <w:spacing w:before="0" w:line="264" w:lineRule="auto"/>
      </w:pPr>
      <w:r>
        <w:br w:type="page"/>
      </w:r>
    </w:p>
    <w:p w14:paraId="44845F79" w14:textId="77777777" w:rsidR="00465147" w:rsidRPr="003E0371" w:rsidRDefault="008F34E8" w:rsidP="003E0371">
      <w:pPr>
        <w:pStyle w:val="Ttulo1"/>
      </w:pPr>
      <w:bookmarkStart w:id="0" w:name="_Toc513452216"/>
      <w:bookmarkStart w:id="1" w:name="_Toc366133"/>
      <w:r w:rsidRPr="003E0371">
        <w:lastRenderedPageBreak/>
        <w:t>Informações do Processo</w:t>
      </w:r>
      <w:bookmarkEnd w:id="0"/>
      <w:bookmarkEnd w:id="1"/>
    </w:p>
    <w:tbl>
      <w:tblPr>
        <w:tblStyle w:val="Tabelacomgrade"/>
        <w:tblW w:w="10202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6" w:space="0" w:color="B3DDF2" w:themeColor="background2" w:themeShade="E6"/>
          <w:insideV w:val="single" w:sz="6" w:space="0" w:color="B3DDF2" w:themeColor="background2" w:themeShade="E6"/>
        </w:tblBorders>
        <w:tblLook w:val="04A0" w:firstRow="1" w:lastRow="0" w:firstColumn="1" w:lastColumn="0" w:noHBand="0" w:noVBand="1"/>
      </w:tblPr>
      <w:tblGrid>
        <w:gridCol w:w="576"/>
        <w:gridCol w:w="3888"/>
        <w:gridCol w:w="5738"/>
      </w:tblGrid>
      <w:tr w:rsidR="008210B1" w:rsidRPr="008210B1" w14:paraId="21AAEC3E" w14:textId="77777777" w:rsidTr="008210B1">
        <w:tc>
          <w:tcPr>
            <w:tcW w:w="421" w:type="dxa"/>
            <w:shd w:val="clear" w:color="auto" w:fill="2191C9" w:themeFill="background2" w:themeFillShade="80"/>
          </w:tcPr>
          <w:p w14:paraId="254F756F" w14:textId="77777777" w:rsidR="008210B1" w:rsidRPr="005C5F3B" w:rsidRDefault="008210B1" w:rsidP="008210B1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1284C82F" wp14:editId="0B00759D">
                  <wp:extent cx="228571" cy="228571"/>
                  <wp:effectExtent l="0" t="0" r="635" b="635"/>
                  <wp:docPr id="3" name="Imagem 3" descr="Uma imagem contendo captura de tela&#10;&#10;Descrição gerada com alta confianç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ontAwesome_f02d(2)_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14:paraId="7458D9F2" w14:textId="77777777" w:rsidR="008210B1" w:rsidRPr="005C5F3B" w:rsidRDefault="008210B1" w:rsidP="008210B1">
            <w:pPr>
              <w:jc w:val="left"/>
              <w:rPr>
                <w:noProof/>
                <w:color w:val="FFFFFF" w:themeColor="background1"/>
              </w:rPr>
            </w:pPr>
            <w:r w:rsidRPr="005C5F3B">
              <w:rPr>
                <w:noProof/>
                <w:color w:val="FFFFFF" w:themeColor="background1"/>
              </w:rPr>
              <w:t>Nome do projeto</w:t>
            </w:r>
          </w:p>
        </w:tc>
        <w:tc>
          <w:tcPr>
            <w:tcW w:w="5817" w:type="dxa"/>
          </w:tcPr>
          <w:p w14:paraId="0FAE02B7" w14:textId="77777777" w:rsidR="008210B1" w:rsidRPr="008210B1" w:rsidRDefault="00335DC9" w:rsidP="008210B1">
            <w:pPr>
              <w:jc w:val="left"/>
            </w:pPr>
            <w:r>
              <w:t>Treinamento ABAP</w:t>
            </w:r>
            <w:r w:rsidR="00D5792A">
              <w:t xml:space="preserve"> Trainee</w:t>
            </w:r>
          </w:p>
        </w:tc>
      </w:tr>
      <w:tr w:rsidR="008210B1" w14:paraId="5CEF18C0" w14:textId="77777777" w:rsidTr="008210B1">
        <w:tc>
          <w:tcPr>
            <w:tcW w:w="421" w:type="dxa"/>
            <w:shd w:val="clear" w:color="auto" w:fill="2191C9" w:themeFill="background2" w:themeFillShade="80"/>
          </w:tcPr>
          <w:p w14:paraId="3535BE1F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2BACC6E7" wp14:editId="1E574E9B">
                  <wp:extent cx="228571" cy="228571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ontAwesome_f0ad(3)_2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14:paraId="69CB7C8F" w14:textId="77777777" w:rsidR="008210B1" w:rsidRPr="005C5F3B" w:rsidRDefault="009D4B67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Identificação do Desenvolvimento</w:t>
            </w:r>
          </w:p>
        </w:tc>
        <w:tc>
          <w:tcPr>
            <w:tcW w:w="5817" w:type="dxa"/>
          </w:tcPr>
          <w:p w14:paraId="3E7656DC" w14:textId="77777777" w:rsidR="008210B1" w:rsidRDefault="00613106" w:rsidP="008210B1">
            <w:pPr>
              <w:jc w:val="left"/>
            </w:pPr>
            <w:r>
              <w:t>Cadastro de funcionários</w:t>
            </w:r>
          </w:p>
        </w:tc>
      </w:tr>
      <w:tr w:rsidR="008210B1" w14:paraId="6C1C962D" w14:textId="77777777" w:rsidTr="008210B1">
        <w:tc>
          <w:tcPr>
            <w:tcW w:w="421" w:type="dxa"/>
            <w:shd w:val="clear" w:color="auto" w:fill="2191C9" w:themeFill="background2" w:themeFillShade="80"/>
          </w:tcPr>
          <w:p w14:paraId="5B956DFE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166F5D1D" wp14:editId="4953DBFB">
                  <wp:extent cx="228571" cy="228571"/>
                  <wp:effectExtent l="0" t="0" r="635" b="63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ontAwesome_f15c(4)_2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14:paraId="0EA986DD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Descrição</w:t>
            </w:r>
          </w:p>
        </w:tc>
        <w:tc>
          <w:tcPr>
            <w:tcW w:w="5817" w:type="dxa"/>
          </w:tcPr>
          <w:p w14:paraId="18A77ABE" w14:textId="77777777" w:rsidR="008210B1" w:rsidRDefault="00613106" w:rsidP="00B860B9">
            <w:r>
              <w:t>Criar um relatório para exibição de dados do cadastro de funcionários</w:t>
            </w:r>
          </w:p>
        </w:tc>
      </w:tr>
      <w:tr w:rsidR="008210B1" w14:paraId="7593C194" w14:textId="77777777" w:rsidTr="008210B1">
        <w:tc>
          <w:tcPr>
            <w:tcW w:w="421" w:type="dxa"/>
            <w:shd w:val="clear" w:color="auto" w:fill="2191C9" w:themeFill="background2" w:themeFillShade="80"/>
          </w:tcPr>
          <w:p w14:paraId="1FBA1D4F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312AF9BC" wp14:editId="58BB7B0F">
                  <wp:extent cx="228571" cy="228571"/>
                  <wp:effectExtent l="0" t="0" r="635" b="63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ntAwesome_f007(0)_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14:paraId="420314F9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Consultor Funcional</w:t>
            </w:r>
          </w:p>
        </w:tc>
        <w:tc>
          <w:tcPr>
            <w:tcW w:w="5817" w:type="dxa"/>
          </w:tcPr>
          <w:p w14:paraId="0B4873EB" w14:textId="77777777" w:rsidR="008210B1" w:rsidRDefault="004B7E3C" w:rsidP="008210B1">
            <w:pPr>
              <w:jc w:val="left"/>
            </w:pPr>
            <w:r>
              <w:t>Intelligenza</w:t>
            </w:r>
          </w:p>
        </w:tc>
      </w:tr>
      <w:tr w:rsidR="008210B1" w14:paraId="7A077B58" w14:textId="77777777" w:rsidTr="008210B1">
        <w:tc>
          <w:tcPr>
            <w:tcW w:w="421" w:type="dxa"/>
            <w:shd w:val="clear" w:color="auto" w:fill="2191C9" w:themeFill="background2" w:themeFillShade="80"/>
          </w:tcPr>
          <w:p w14:paraId="40764859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2B6CDF85" wp14:editId="0AC7A878">
                  <wp:extent cx="228571" cy="228571"/>
                  <wp:effectExtent l="0" t="0" r="635" b="63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ontAwesome_f003(1)_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14:paraId="14C2424C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E</w:t>
            </w:r>
            <w:r w:rsidR="00937894">
              <w:rPr>
                <w:color w:val="FFFFFF" w:themeColor="background1"/>
              </w:rPr>
              <w:t>-</w:t>
            </w:r>
            <w:r w:rsidRPr="005C5F3B">
              <w:rPr>
                <w:color w:val="FFFFFF" w:themeColor="background1"/>
              </w:rPr>
              <w:t>mail</w:t>
            </w:r>
          </w:p>
        </w:tc>
        <w:tc>
          <w:tcPr>
            <w:tcW w:w="5817" w:type="dxa"/>
          </w:tcPr>
          <w:p w14:paraId="7B76076B" w14:textId="77777777" w:rsidR="008210B1" w:rsidRDefault="00E5535B" w:rsidP="008210B1">
            <w:pPr>
              <w:jc w:val="left"/>
            </w:pPr>
            <w:hyperlink r:id="rId14" w:history="1">
              <w:r w:rsidR="00335DC9">
                <w:rPr>
                  <w:rStyle w:val="Hyperlink"/>
                </w:rPr>
                <w:t>vanessa.hayakawa@intelligenzait.com</w:t>
              </w:r>
            </w:hyperlink>
          </w:p>
        </w:tc>
      </w:tr>
      <w:tr w:rsidR="008210B1" w14:paraId="0734F18A" w14:textId="77777777" w:rsidTr="008210B1">
        <w:tc>
          <w:tcPr>
            <w:tcW w:w="421" w:type="dxa"/>
            <w:shd w:val="clear" w:color="auto" w:fill="2191C9" w:themeFill="background2" w:themeFillShade="80"/>
          </w:tcPr>
          <w:p w14:paraId="0C13D955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2896AB15" wp14:editId="372E13E7">
                  <wp:extent cx="228571" cy="228571"/>
                  <wp:effectExtent l="0" t="0" r="635" b="63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ntAwesome_f073(0)_2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shd w:val="clear" w:color="auto" w:fill="2191C9" w:themeFill="background2" w:themeFillShade="80"/>
          </w:tcPr>
          <w:p w14:paraId="708536D1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Data</w:t>
            </w:r>
          </w:p>
        </w:tc>
        <w:tc>
          <w:tcPr>
            <w:tcW w:w="5817" w:type="dxa"/>
          </w:tcPr>
          <w:p w14:paraId="4194DED2" w14:textId="0AC436F8" w:rsidR="008210B1" w:rsidRDefault="00920AD2" w:rsidP="008210B1">
            <w:pPr>
              <w:jc w:val="left"/>
            </w:pPr>
            <w:r>
              <w:t>18</w:t>
            </w:r>
            <w:r w:rsidR="00335DC9">
              <w:t>/02/20</w:t>
            </w:r>
            <w:r>
              <w:t>20</w:t>
            </w:r>
          </w:p>
        </w:tc>
      </w:tr>
    </w:tbl>
    <w:p w14:paraId="1522E70B" w14:textId="77777777" w:rsidR="006211E1" w:rsidRDefault="006211E1">
      <w:pPr>
        <w:spacing w:before="0" w:line="264" w:lineRule="auto"/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</w:rPr>
      </w:pPr>
      <w:r>
        <w:br w:type="page"/>
      </w:r>
    </w:p>
    <w:p w14:paraId="77065567" w14:textId="77777777" w:rsidR="002F6C88" w:rsidRPr="00C07110" w:rsidRDefault="00DE0095" w:rsidP="003E0371">
      <w:pPr>
        <w:pStyle w:val="Ttulo1"/>
      </w:pPr>
      <w:bookmarkStart w:id="2" w:name="_Toc513452217"/>
      <w:bookmarkStart w:id="3" w:name="_Toc366134"/>
      <w:r>
        <w:lastRenderedPageBreak/>
        <w:t>Tipo de desenvolvimento</w:t>
      </w:r>
      <w:bookmarkEnd w:id="2"/>
      <w:bookmarkEnd w:id="3"/>
    </w:p>
    <w:p w14:paraId="49074A67" w14:textId="77777777" w:rsidR="002F6C88" w:rsidRDefault="002F6C88" w:rsidP="003E0371">
      <w:pPr>
        <w:pStyle w:val="Ttulo1"/>
        <w:rPr>
          <w:rFonts w:ascii="Segoe UI Symbol" w:hAnsi="Segoe UI Symbol" w:cs="Segoe UI Symbol"/>
        </w:rPr>
        <w:sectPr w:rsidR="002F6C88" w:rsidSect="005C45A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1418" w:right="720" w:bottom="1134" w:left="720" w:header="709" w:footer="709" w:gutter="0"/>
          <w:pgNumType w:start="0"/>
          <w:cols w:sep="1" w:space="709"/>
          <w:titlePg/>
          <w:docGrid w:linePitch="360"/>
        </w:sectPr>
      </w:pPr>
    </w:p>
    <w:p w14:paraId="37BE202B" w14:textId="77777777" w:rsidR="00DE0095" w:rsidRDefault="00E5535B" w:rsidP="00DE0095">
      <w:sdt>
        <w:sdtPr>
          <w:rPr>
            <w:rFonts w:ascii="Segoe UI Symbol" w:hAnsi="Segoe UI Symbol" w:cs="Segoe UI Symbol"/>
          </w:rPr>
          <w:id w:val="896943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Interface de entrada</w:t>
      </w:r>
      <w:r w:rsidR="00DE0095">
        <w:cr/>
      </w:r>
      <w:sdt>
        <w:sdtPr>
          <w:id w:val="1273820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Interface de saída</w:t>
      </w:r>
      <w:r w:rsidR="00DE0095">
        <w:cr/>
      </w:r>
      <w:sdt>
        <w:sdtPr>
          <w:id w:val="-8823307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☒</w:t>
          </w:r>
        </w:sdtContent>
      </w:sdt>
      <w:r w:rsidR="00DE0095">
        <w:t xml:space="preserve"> Relatório </w:t>
      </w:r>
      <w:r w:rsidR="00335DC9">
        <w:t>Write/</w:t>
      </w:r>
      <w:r w:rsidR="00DE0095">
        <w:t>ALV</w:t>
      </w:r>
      <w:r w:rsidR="00DE0095">
        <w:cr/>
      </w:r>
      <w:sdt>
        <w:sdtPr>
          <w:id w:val="-682743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</w:t>
      </w:r>
      <w:proofErr w:type="spellStart"/>
      <w:r w:rsidR="00DE0095">
        <w:t>Sapscript</w:t>
      </w:r>
      <w:proofErr w:type="spellEnd"/>
    </w:p>
    <w:p w14:paraId="13E4E7CB" w14:textId="77777777" w:rsidR="00DE0095" w:rsidRDefault="00E5535B" w:rsidP="00DE0095">
      <w:sdt>
        <w:sdtPr>
          <w:rPr>
            <w:rFonts w:ascii="Segoe UI Symbol" w:hAnsi="Segoe UI Symbol" w:cs="Segoe UI Symbol"/>
          </w:rPr>
          <w:id w:val="-1898576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</w:t>
      </w:r>
      <w:proofErr w:type="spellStart"/>
      <w:r w:rsidR="00DE0095">
        <w:t>Smartforms</w:t>
      </w:r>
      <w:proofErr w:type="spellEnd"/>
    </w:p>
    <w:p w14:paraId="4F9D05E0" w14:textId="77777777" w:rsidR="00DE0095" w:rsidRDefault="00E5535B" w:rsidP="00DE0095">
      <w:sdt>
        <w:sdtPr>
          <w:rPr>
            <w:rFonts w:ascii="Segoe UI Symbol" w:hAnsi="Segoe UI Symbol" w:cs="Segoe UI Symbol"/>
          </w:rPr>
          <w:id w:val="-1191989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Módulo de Função</w:t>
      </w:r>
    </w:p>
    <w:p w14:paraId="55F745E1" w14:textId="77777777" w:rsidR="00DE0095" w:rsidRDefault="00E5535B" w:rsidP="00DE0095">
      <w:sdt>
        <w:sdtPr>
          <w:rPr>
            <w:rFonts w:ascii="Segoe UI Symbol" w:hAnsi="Segoe UI Symbol" w:cs="Segoe UI Symbol"/>
          </w:rPr>
          <w:id w:val="-1217192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Módulo de Função RFC</w:t>
      </w:r>
    </w:p>
    <w:p w14:paraId="0A40AAF9" w14:textId="77777777" w:rsidR="00C174DE" w:rsidRDefault="00E5535B" w:rsidP="00DE0095">
      <w:pPr>
        <w:jc w:val="left"/>
      </w:pPr>
      <w:sdt>
        <w:sdtPr>
          <w:rPr>
            <w:rFonts w:ascii="Segoe UI Symbol" w:hAnsi="Segoe UI Symbol" w:cs="Segoe UI Symbol"/>
          </w:rPr>
          <w:id w:val="643083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Module Pool</w:t>
      </w:r>
    </w:p>
    <w:p w14:paraId="6DEBCAF3" w14:textId="77777777" w:rsidR="00DE0095" w:rsidRDefault="00E5535B" w:rsidP="00DE0095">
      <w:pPr>
        <w:jc w:val="left"/>
      </w:pPr>
      <w:sdt>
        <w:sdtPr>
          <w:id w:val="-2146488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Migração de Dados (LSMW)</w:t>
      </w:r>
    </w:p>
    <w:p w14:paraId="09D5CAD6" w14:textId="77777777" w:rsidR="00DE0095" w:rsidRPr="009C480F" w:rsidRDefault="00E5535B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974487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</w:t>
      </w:r>
      <w:proofErr w:type="spellStart"/>
      <w:r w:rsidR="00DE0095" w:rsidRPr="009C480F">
        <w:rPr>
          <w:lang w:val="en-US"/>
        </w:rPr>
        <w:t>Webdynpro</w:t>
      </w:r>
      <w:proofErr w:type="spellEnd"/>
      <w:r w:rsidR="00DE0095" w:rsidRPr="009C480F">
        <w:rPr>
          <w:lang w:val="en-US"/>
        </w:rPr>
        <w:t xml:space="preserve"> ABAP</w:t>
      </w:r>
    </w:p>
    <w:p w14:paraId="69D31F46" w14:textId="77777777" w:rsidR="00DE0095" w:rsidRPr="009C480F" w:rsidRDefault="00E5535B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-719044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(Screen EXIT)</w:t>
      </w:r>
    </w:p>
    <w:p w14:paraId="6363AEB9" w14:textId="77777777" w:rsidR="00DE0095" w:rsidRPr="009C480F" w:rsidRDefault="00E5535B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-831525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(Field EXIT)</w:t>
      </w:r>
    </w:p>
    <w:p w14:paraId="0232D770" w14:textId="77777777" w:rsidR="00DE0095" w:rsidRPr="009C480F" w:rsidRDefault="00E5535B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1116569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(BADI)</w:t>
      </w:r>
    </w:p>
    <w:p w14:paraId="737F8A33" w14:textId="77777777" w:rsidR="00DE0095" w:rsidRPr="009C480F" w:rsidRDefault="00E5535B" w:rsidP="00DE0095">
      <w:pPr>
        <w:jc w:val="left"/>
      </w:pPr>
      <w:sdt>
        <w:sdtPr>
          <w:rPr>
            <w:rFonts w:ascii="Segoe UI Symbol" w:hAnsi="Segoe UI Symbol" w:cs="Segoe UI Symbol"/>
          </w:rPr>
          <w:id w:val="-1525240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</w:t>
      </w:r>
      <w:proofErr w:type="spellStart"/>
      <w:r w:rsidR="00DE0095" w:rsidRPr="009C480F">
        <w:t>Enhancements</w:t>
      </w:r>
      <w:proofErr w:type="spellEnd"/>
      <w:r w:rsidR="00DE0095" w:rsidRPr="009C480F">
        <w:t xml:space="preserve"> (</w:t>
      </w:r>
      <w:proofErr w:type="spellStart"/>
      <w:r w:rsidR="00DE0095" w:rsidRPr="009C480F">
        <w:t>Abap</w:t>
      </w:r>
      <w:proofErr w:type="spellEnd"/>
      <w:r w:rsidR="00DE0095" w:rsidRPr="009C480F">
        <w:t xml:space="preserve"> </w:t>
      </w:r>
      <w:proofErr w:type="spellStart"/>
      <w:r w:rsidR="00DE0095" w:rsidRPr="009C480F">
        <w:t>Dictionary</w:t>
      </w:r>
      <w:proofErr w:type="spellEnd"/>
      <w:r w:rsidR="00DE0095" w:rsidRPr="009C480F">
        <w:t>)</w:t>
      </w:r>
    </w:p>
    <w:p w14:paraId="7EE5AE4D" w14:textId="77777777" w:rsidR="00BA2D33" w:rsidRDefault="00E5535B" w:rsidP="00DE0095">
      <w:pPr>
        <w:jc w:val="left"/>
      </w:pPr>
      <w:sdt>
        <w:sdtPr>
          <w:rPr>
            <w:rFonts w:ascii="Segoe UI Symbol" w:hAnsi="Segoe UI Symbol" w:cs="Segoe UI Symbol"/>
          </w:rPr>
          <w:id w:val="-1858188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</w:t>
      </w:r>
      <w:proofErr w:type="spellStart"/>
      <w:r w:rsidR="00DE0095">
        <w:t>WorkFlow</w:t>
      </w:r>
      <w:proofErr w:type="spellEnd"/>
    </w:p>
    <w:p w14:paraId="4C5CC6C5" w14:textId="77777777" w:rsidR="00DE0095" w:rsidRDefault="00E5535B" w:rsidP="00DE0095">
      <w:pPr>
        <w:jc w:val="left"/>
      </w:pPr>
      <w:sdt>
        <w:sdtPr>
          <w:id w:val="-1234692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Função e(ou) Operação de Folha ou Time</w:t>
      </w:r>
    </w:p>
    <w:p w14:paraId="1E4244B7" w14:textId="77777777" w:rsidR="00DE0095" w:rsidRDefault="00E5535B" w:rsidP="00DE0095">
      <w:sdt>
        <w:sdtPr>
          <w:rPr>
            <w:rFonts w:ascii="Segoe UI Symbol" w:hAnsi="Segoe UI Symbol" w:cs="Segoe UI Symbol"/>
          </w:rPr>
          <w:id w:val="-716591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Ampliação de Infotipo</w:t>
      </w:r>
    </w:p>
    <w:p w14:paraId="6F52EF74" w14:textId="77777777" w:rsidR="00DE0095" w:rsidRDefault="00E5535B" w:rsidP="00DE0095">
      <w:sdt>
        <w:sdtPr>
          <w:rPr>
            <w:rFonts w:ascii="Segoe UI Symbol" w:hAnsi="Segoe UI Symbol" w:cs="Segoe UI Symbol"/>
          </w:rPr>
          <w:id w:val="2079860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Criação de Infotipo</w:t>
      </w:r>
    </w:p>
    <w:p w14:paraId="5BB92036" w14:textId="77777777" w:rsidR="00DE0095" w:rsidRDefault="00E5535B" w:rsidP="00DE0095">
      <w:sdt>
        <w:sdtPr>
          <w:rPr>
            <w:rFonts w:ascii="Segoe UI Symbol" w:hAnsi="Segoe UI Symbol" w:cs="Segoe UI Symbol"/>
          </w:rPr>
          <w:id w:val="1010960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IDOC</w:t>
      </w:r>
    </w:p>
    <w:p w14:paraId="6815A72F" w14:textId="77777777" w:rsidR="00DE0095" w:rsidRDefault="00E5535B" w:rsidP="00DE0095">
      <w:sdt>
        <w:sdtPr>
          <w:rPr>
            <w:rFonts w:ascii="Segoe UI Symbol" w:hAnsi="Segoe UI Symbol" w:cs="Segoe UI Symbol"/>
          </w:rPr>
          <w:id w:val="1738049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5DC9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Outros. Especificar: </w:t>
      </w:r>
    </w:p>
    <w:p w14:paraId="21BBA1AC" w14:textId="77777777" w:rsidR="002F6C88" w:rsidRDefault="002F6C88" w:rsidP="00DE0095">
      <w:pPr>
        <w:sectPr w:rsidR="002F6C88" w:rsidSect="002F6C88">
          <w:type w:val="continuous"/>
          <w:pgSz w:w="11906" w:h="16838" w:code="9"/>
          <w:pgMar w:top="1418" w:right="720" w:bottom="1134" w:left="720" w:header="709" w:footer="709" w:gutter="0"/>
          <w:pgNumType w:start="0"/>
          <w:cols w:num="3" w:sep="1" w:space="709"/>
          <w:docGrid w:linePitch="360"/>
        </w:sectPr>
      </w:pPr>
    </w:p>
    <w:p w14:paraId="36361708" w14:textId="77777777" w:rsidR="00DE0095" w:rsidRDefault="00DE0095" w:rsidP="00DE0095"/>
    <w:p w14:paraId="541E55B0" w14:textId="77777777" w:rsidR="00DE0095" w:rsidRPr="003E0371" w:rsidRDefault="00DE0095" w:rsidP="003E0371">
      <w:pPr>
        <w:pStyle w:val="Ttulo2"/>
      </w:pPr>
      <w:bookmarkStart w:id="4" w:name="_Toc513452218"/>
      <w:bookmarkStart w:id="5" w:name="_Toc366135"/>
      <w:r w:rsidRPr="003E0371">
        <w:t>Complexidade</w:t>
      </w:r>
      <w:bookmarkEnd w:id="4"/>
      <w:bookmarkEnd w:id="5"/>
    </w:p>
    <w:tbl>
      <w:tblPr>
        <w:tblStyle w:val="Tabelacomgrade"/>
        <w:tblW w:w="10485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6" w:space="0" w:color="B3DDF2" w:themeColor="background2" w:themeShade="E6"/>
          <w:insideV w:val="single" w:sz="6" w:space="0" w:color="B3DDF2" w:themeColor="background2" w:themeShade="E6"/>
        </w:tblBorders>
        <w:tblLook w:val="04A0" w:firstRow="1" w:lastRow="0" w:firstColumn="1" w:lastColumn="0" w:noHBand="0" w:noVBand="1"/>
      </w:tblPr>
      <w:tblGrid>
        <w:gridCol w:w="3397"/>
        <w:gridCol w:w="7088"/>
      </w:tblGrid>
      <w:tr w:rsidR="00DE0095" w14:paraId="1767F977" w14:textId="77777777" w:rsidTr="0062360B">
        <w:tc>
          <w:tcPr>
            <w:tcW w:w="3397" w:type="dxa"/>
            <w:shd w:val="clear" w:color="auto" w:fill="2191C9" w:themeFill="background2" w:themeFillShade="80"/>
            <w:vAlign w:val="center"/>
          </w:tcPr>
          <w:p w14:paraId="2ACA1B3A" w14:textId="77777777" w:rsidR="00DE0095" w:rsidRPr="005C5F3B" w:rsidRDefault="00DE0095" w:rsidP="0062360B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Classificação</w:t>
            </w:r>
          </w:p>
        </w:tc>
        <w:tc>
          <w:tcPr>
            <w:tcW w:w="7088" w:type="dxa"/>
            <w:vAlign w:val="center"/>
          </w:tcPr>
          <w:p w14:paraId="26835531" w14:textId="77777777" w:rsidR="00DE0095" w:rsidRDefault="00613106" w:rsidP="0062360B">
            <w:r>
              <w:t>Média</w:t>
            </w:r>
          </w:p>
        </w:tc>
      </w:tr>
      <w:tr w:rsidR="00DE0095" w14:paraId="52C874AC" w14:textId="77777777" w:rsidTr="0062360B">
        <w:tc>
          <w:tcPr>
            <w:tcW w:w="3397" w:type="dxa"/>
            <w:shd w:val="clear" w:color="auto" w:fill="2191C9" w:themeFill="background2" w:themeFillShade="80"/>
          </w:tcPr>
          <w:p w14:paraId="0ADA1AB5" w14:textId="77777777" w:rsidR="00DE0095" w:rsidRPr="005C5F3B" w:rsidRDefault="00DE0095" w:rsidP="006236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Prazo para entrega</w:t>
            </w:r>
          </w:p>
        </w:tc>
        <w:tc>
          <w:tcPr>
            <w:tcW w:w="7088" w:type="dxa"/>
          </w:tcPr>
          <w:p w14:paraId="6C3F4860" w14:textId="53B1F656" w:rsidR="00DE0095" w:rsidRDefault="00E5535B" w:rsidP="0062360B">
            <w:sdt>
              <w:sdtPr>
                <w:alias w:val="Prazo para entrega"/>
                <w:tag w:val="Prazo para entrega"/>
                <w:id w:val="996999028"/>
                <w:placeholder>
                  <w:docPart w:val="C8E6D0A13F6547A99F3EDD8D591B446E"/>
                </w:placeholder>
                <w:date w:fullDate="2019-02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20AD2">
                  <w:t>18</w:t>
                </w:r>
                <w:r w:rsidR="00D91D6F">
                  <w:t>/0</w:t>
                </w:r>
                <w:r w:rsidR="00335DC9">
                  <w:t>2</w:t>
                </w:r>
                <w:r w:rsidR="00D91D6F">
                  <w:t>/201</w:t>
                </w:r>
                <w:r w:rsidR="00335DC9">
                  <w:t>9</w:t>
                </w:r>
              </w:sdtContent>
            </w:sdt>
          </w:p>
        </w:tc>
      </w:tr>
    </w:tbl>
    <w:p w14:paraId="6F30D69A" w14:textId="77777777" w:rsidR="00C174DE" w:rsidRDefault="00C174DE" w:rsidP="00DE0095">
      <w:pPr>
        <w:spacing w:before="0" w:line="264" w:lineRule="auto"/>
        <w:sectPr w:rsidR="00C174DE" w:rsidSect="002F6C88">
          <w:type w:val="continuous"/>
          <w:pgSz w:w="11906" w:h="16838" w:code="9"/>
          <w:pgMar w:top="1418" w:right="720" w:bottom="1134" w:left="720" w:header="709" w:footer="709" w:gutter="0"/>
          <w:pgNumType w:start="0"/>
          <w:cols w:sep="1" w:space="709"/>
          <w:docGrid w:linePitch="360"/>
        </w:sectPr>
      </w:pPr>
    </w:p>
    <w:p w14:paraId="3FA5D645" w14:textId="77777777" w:rsidR="00DE0095" w:rsidRDefault="00DE0095" w:rsidP="00DE0095">
      <w:pPr>
        <w:spacing w:before="0" w:line="264" w:lineRule="auto"/>
      </w:pPr>
      <w:r>
        <w:br w:type="page"/>
      </w:r>
    </w:p>
    <w:p w14:paraId="5819E683" w14:textId="77777777" w:rsidR="00465147" w:rsidRPr="003E0371" w:rsidRDefault="00605721" w:rsidP="003E0371">
      <w:pPr>
        <w:pStyle w:val="Ttulo1"/>
      </w:pPr>
      <w:bookmarkStart w:id="6" w:name="_Toc513452219"/>
      <w:bookmarkStart w:id="7" w:name="_Toc366136"/>
      <w:r w:rsidRPr="003E0371">
        <w:lastRenderedPageBreak/>
        <w:t>Objetivo</w:t>
      </w:r>
      <w:bookmarkEnd w:id="6"/>
      <w:bookmarkEnd w:id="7"/>
    </w:p>
    <w:p w14:paraId="74AD1A6F" w14:textId="77777777" w:rsidR="00277398" w:rsidRDefault="00277398" w:rsidP="00277398">
      <w:r w:rsidRPr="00D70AE3">
        <w:t xml:space="preserve">O objetivo deste documento é </w:t>
      </w:r>
      <w:r w:rsidR="00613106">
        <w:t>criar um relatório para exibição dos dados de funcionários</w:t>
      </w:r>
      <w:r w:rsidR="00335DC9">
        <w:t>.</w:t>
      </w:r>
    </w:p>
    <w:p w14:paraId="2FDC1547" w14:textId="77777777" w:rsidR="00DE0095" w:rsidRPr="003E0371" w:rsidRDefault="00DE0095" w:rsidP="003E0371">
      <w:pPr>
        <w:pStyle w:val="Ttulo2"/>
      </w:pPr>
      <w:bookmarkStart w:id="8" w:name="_Toc513452220"/>
      <w:bookmarkStart w:id="9" w:name="_Toc366137"/>
      <w:r w:rsidRPr="003E0371">
        <w:t>Resumo da solução</w:t>
      </w:r>
      <w:bookmarkEnd w:id="8"/>
      <w:bookmarkEnd w:id="9"/>
    </w:p>
    <w:p w14:paraId="29290F80" w14:textId="10E8E357" w:rsidR="0019094F" w:rsidRDefault="00920AD2" w:rsidP="00465147">
      <w:r>
        <w:t>Desenvolver um programa para exibição de dados do cadastro (</w:t>
      </w:r>
      <w:proofErr w:type="spellStart"/>
      <w:r>
        <w:t>infotipos</w:t>
      </w:r>
      <w:proofErr w:type="spellEnd"/>
      <w:r>
        <w:t>) de funcionário, utilizando banco de dados lógico PNPCE</w:t>
      </w:r>
      <w:r w:rsidR="00335DC9">
        <w:t>.</w:t>
      </w:r>
    </w:p>
    <w:p w14:paraId="274458A6" w14:textId="77777777" w:rsidR="00BC63D2" w:rsidRDefault="00BC63D2">
      <w:pPr>
        <w:spacing w:before="0" w:line="264" w:lineRule="auto"/>
      </w:pPr>
    </w:p>
    <w:p w14:paraId="0409A629" w14:textId="77777777" w:rsidR="009F462F" w:rsidRDefault="009F462F">
      <w:pPr>
        <w:spacing w:before="0" w:line="264" w:lineRule="auto"/>
        <w:jc w:val="left"/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</w:rPr>
      </w:pPr>
      <w:r>
        <w:br w:type="page"/>
      </w:r>
    </w:p>
    <w:p w14:paraId="01381BCF" w14:textId="77777777" w:rsidR="00DF3500" w:rsidRPr="003E0371" w:rsidRDefault="00613106" w:rsidP="003E0371">
      <w:pPr>
        <w:pStyle w:val="Ttulo1"/>
      </w:pPr>
      <w:bookmarkStart w:id="10" w:name="_Toc366138"/>
      <w:r>
        <w:lastRenderedPageBreak/>
        <w:t>Desenvolvimento</w:t>
      </w:r>
      <w:bookmarkEnd w:id="10"/>
    </w:p>
    <w:p w14:paraId="608F8E6B" w14:textId="51664850" w:rsidR="00BE74DE" w:rsidRDefault="00613106" w:rsidP="00613106">
      <w:r>
        <w:t>O desenvolvimento contempla os seguintes itens:</w:t>
      </w:r>
    </w:p>
    <w:p w14:paraId="5BF0F862" w14:textId="32C0ECBE" w:rsidR="00920AD2" w:rsidRDefault="00920AD2" w:rsidP="00920AD2">
      <w:pPr>
        <w:pStyle w:val="PargrafodaLista"/>
        <w:numPr>
          <w:ilvl w:val="0"/>
          <w:numId w:val="34"/>
        </w:numPr>
      </w:pPr>
      <w:r>
        <w:t>Tela de seleção:</w:t>
      </w:r>
    </w:p>
    <w:p w14:paraId="0C4C7AB7" w14:textId="0C263E42" w:rsidR="00920AD2" w:rsidRDefault="00920AD2" w:rsidP="00920AD2">
      <w:pPr>
        <w:pStyle w:val="PargrafodaLista"/>
      </w:pPr>
      <w:r>
        <w:t>A tela de seleção deve conter os principais campos do banco de dados PNPCE.</w:t>
      </w:r>
    </w:p>
    <w:p w14:paraId="322F1882" w14:textId="77777777" w:rsidR="00920AD2" w:rsidRDefault="00920AD2" w:rsidP="00920AD2">
      <w:pPr>
        <w:pStyle w:val="PargrafodaLista"/>
      </w:pPr>
    </w:p>
    <w:p w14:paraId="7E577DE1" w14:textId="0A3FBA56" w:rsidR="00613106" w:rsidRDefault="00920AD2" w:rsidP="00920AD2">
      <w:pPr>
        <w:pStyle w:val="PargrafodaLista"/>
        <w:numPr>
          <w:ilvl w:val="0"/>
          <w:numId w:val="34"/>
        </w:numPr>
      </w:pPr>
      <w:r>
        <w:t>Seleção</w:t>
      </w:r>
      <w:r w:rsidR="00613106">
        <w:t>:</w:t>
      </w:r>
    </w:p>
    <w:p w14:paraId="49DC1F0D" w14:textId="06A849F1" w:rsidR="00920AD2" w:rsidRDefault="00920AD2" w:rsidP="00920AD2">
      <w:pPr>
        <w:pStyle w:val="PargrafodaLista"/>
      </w:pPr>
      <w:r>
        <w:t xml:space="preserve">Serão feitas seleções de alguns </w:t>
      </w:r>
      <w:proofErr w:type="spellStart"/>
      <w:r>
        <w:t>infotipos</w:t>
      </w:r>
      <w:proofErr w:type="spellEnd"/>
      <w:r>
        <w:t xml:space="preserve"> como 0001, 0002, 0465, 0006, 0021.</w:t>
      </w:r>
      <w:r w:rsidR="00E5535B">
        <w:t xml:space="preserve"> </w:t>
      </w:r>
      <w:bookmarkStart w:id="11" w:name="_GoBack"/>
      <w:bookmarkEnd w:id="11"/>
    </w:p>
    <w:p w14:paraId="36D92ADD" w14:textId="444E2D9C" w:rsidR="00920AD2" w:rsidRDefault="00920AD2" w:rsidP="00920AD2">
      <w:pPr>
        <w:pStyle w:val="PargrafodaLista"/>
      </w:pPr>
    </w:p>
    <w:p w14:paraId="0638A4E6" w14:textId="4C1D4765" w:rsidR="00920AD2" w:rsidRDefault="00920AD2" w:rsidP="00920AD2">
      <w:pPr>
        <w:pStyle w:val="PargrafodaLista"/>
        <w:numPr>
          <w:ilvl w:val="0"/>
          <w:numId w:val="34"/>
        </w:numPr>
      </w:pPr>
      <w:r>
        <w:t>Saída do relatório ALV: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177"/>
        <w:gridCol w:w="6058"/>
      </w:tblGrid>
      <w:tr w:rsidR="00920AD2" w14:paraId="364B1354" w14:textId="77777777" w:rsidTr="00920AD2">
        <w:tc>
          <w:tcPr>
            <w:tcW w:w="2108" w:type="dxa"/>
          </w:tcPr>
          <w:p w14:paraId="7D851253" w14:textId="77777777" w:rsidR="00920AD2" w:rsidRDefault="00920AD2" w:rsidP="00613106">
            <w:r>
              <w:t>Nome do campo</w:t>
            </w:r>
          </w:p>
        </w:tc>
        <w:tc>
          <w:tcPr>
            <w:tcW w:w="2177" w:type="dxa"/>
          </w:tcPr>
          <w:p w14:paraId="751D0870" w14:textId="77777777" w:rsidR="00920AD2" w:rsidRDefault="00920AD2" w:rsidP="00613106">
            <w:r>
              <w:t>Descrição</w:t>
            </w:r>
          </w:p>
        </w:tc>
        <w:tc>
          <w:tcPr>
            <w:tcW w:w="6058" w:type="dxa"/>
          </w:tcPr>
          <w:p w14:paraId="3AAA6756" w14:textId="77777777" w:rsidR="00920AD2" w:rsidRDefault="00920AD2" w:rsidP="00613106">
            <w:r>
              <w:t>Observação</w:t>
            </w:r>
          </w:p>
        </w:tc>
      </w:tr>
      <w:tr w:rsidR="00920AD2" w14:paraId="59768167" w14:textId="77777777" w:rsidTr="00920AD2">
        <w:tc>
          <w:tcPr>
            <w:tcW w:w="2108" w:type="dxa"/>
          </w:tcPr>
          <w:p w14:paraId="7931431F" w14:textId="05E92D2D" w:rsidR="00920AD2" w:rsidRDefault="00920AD2" w:rsidP="00613106">
            <w:r>
              <w:t>P0001-PERNR</w:t>
            </w:r>
          </w:p>
        </w:tc>
        <w:tc>
          <w:tcPr>
            <w:tcW w:w="2177" w:type="dxa"/>
          </w:tcPr>
          <w:p w14:paraId="71E8F2A5" w14:textId="0931B353" w:rsidR="00920AD2" w:rsidRDefault="00920AD2" w:rsidP="00613106">
            <w:r>
              <w:t>Nº Pessoal</w:t>
            </w:r>
          </w:p>
        </w:tc>
        <w:tc>
          <w:tcPr>
            <w:tcW w:w="6058" w:type="dxa"/>
          </w:tcPr>
          <w:p w14:paraId="0F01F73C" w14:textId="77777777" w:rsidR="00920AD2" w:rsidRDefault="00920AD2" w:rsidP="00613106"/>
        </w:tc>
      </w:tr>
      <w:tr w:rsidR="00920AD2" w14:paraId="3FC90BBC" w14:textId="77777777" w:rsidTr="00920AD2">
        <w:tc>
          <w:tcPr>
            <w:tcW w:w="2108" w:type="dxa"/>
          </w:tcPr>
          <w:p w14:paraId="5F5E4185" w14:textId="570B5CEB" w:rsidR="00920AD2" w:rsidRDefault="00920AD2" w:rsidP="00613106">
            <w:r>
              <w:t>P0001-BUKRS</w:t>
            </w:r>
          </w:p>
        </w:tc>
        <w:tc>
          <w:tcPr>
            <w:tcW w:w="2177" w:type="dxa"/>
          </w:tcPr>
          <w:p w14:paraId="3E046A53" w14:textId="2A19616D" w:rsidR="00920AD2" w:rsidRDefault="00920AD2" w:rsidP="00613106">
            <w:r>
              <w:t>Empresa</w:t>
            </w:r>
          </w:p>
        </w:tc>
        <w:tc>
          <w:tcPr>
            <w:tcW w:w="6058" w:type="dxa"/>
          </w:tcPr>
          <w:p w14:paraId="4A6FD847" w14:textId="77777777" w:rsidR="00920AD2" w:rsidRDefault="00920AD2" w:rsidP="00613106"/>
        </w:tc>
      </w:tr>
      <w:tr w:rsidR="00920AD2" w14:paraId="55832E34" w14:textId="77777777" w:rsidTr="00920AD2">
        <w:tc>
          <w:tcPr>
            <w:tcW w:w="2108" w:type="dxa"/>
          </w:tcPr>
          <w:p w14:paraId="4911A44B" w14:textId="11560FFD" w:rsidR="00920AD2" w:rsidRDefault="00920AD2" w:rsidP="00613106">
            <w:r>
              <w:t>P0001-PERSG</w:t>
            </w:r>
          </w:p>
        </w:tc>
        <w:tc>
          <w:tcPr>
            <w:tcW w:w="2177" w:type="dxa"/>
          </w:tcPr>
          <w:p w14:paraId="44D8C04A" w14:textId="375D3BEE" w:rsidR="00920AD2" w:rsidRDefault="00920AD2" w:rsidP="00613106">
            <w:r>
              <w:t>Grupo de empregados</w:t>
            </w:r>
          </w:p>
        </w:tc>
        <w:tc>
          <w:tcPr>
            <w:tcW w:w="6058" w:type="dxa"/>
          </w:tcPr>
          <w:p w14:paraId="2D257086" w14:textId="71CDD1A0" w:rsidR="00920AD2" w:rsidRPr="00920AD2" w:rsidRDefault="00920AD2" w:rsidP="00613106">
            <w:pPr>
              <w:rPr>
                <w:b/>
                <w:bCs/>
              </w:rPr>
            </w:pPr>
            <w:r>
              <w:t xml:space="preserve">Exibir código e descrição concatenados e separados por “-”. </w:t>
            </w:r>
            <w:r w:rsidRPr="00920AD2">
              <w:rPr>
                <w:b/>
                <w:bCs/>
              </w:rPr>
              <w:t>Todos com letras maiúsculas.</w:t>
            </w:r>
          </w:p>
          <w:p w14:paraId="4A55B811" w14:textId="2A0FE210" w:rsidR="00920AD2" w:rsidRDefault="00920AD2" w:rsidP="00613106">
            <w:r>
              <w:t>Exemplo: 1-PROFISSIONAL</w:t>
            </w:r>
          </w:p>
        </w:tc>
      </w:tr>
      <w:tr w:rsidR="00920AD2" w14:paraId="6E538CC4" w14:textId="77777777" w:rsidTr="00920AD2">
        <w:tc>
          <w:tcPr>
            <w:tcW w:w="2108" w:type="dxa"/>
          </w:tcPr>
          <w:p w14:paraId="7C5FBC6F" w14:textId="6313E0B2" w:rsidR="00920AD2" w:rsidRDefault="00920AD2" w:rsidP="00920AD2">
            <w:r>
              <w:t>P0001-PERSK</w:t>
            </w:r>
          </w:p>
        </w:tc>
        <w:tc>
          <w:tcPr>
            <w:tcW w:w="2177" w:type="dxa"/>
          </w:tcPr>
          <w:p w14:paraId="7FCCE71B" w14:textId="21CBA2FF" w:rsidR="00920AD2" w:rsidRDefault="00920AD2" w:rsidP="00920AD2">
            <w:r>
              <w:t>Subgrupo de empregados</w:t>
            </w:r>
          </w:p>
        </w:tc>
        <w:tc>
          <w:tcPr>
            <w:tcW w:w="6058" w:type="dxa"/>
          </w:tcPr>
          <w:p w14:paraId="7DD9A762" w14:textId="28E62F01" w:rsidR="00920AD2" w:rsidRPr="00920AD2" w:rsidRDefault="00920AD2" w:rsidP="00920AD2">
            <w:pPr>
              <w:rPr>
                <w:b/>
                <w:bCs/>
              </w:rPr>
            </w:pPr>
            <w:r>
              <w:t xml:space="preserve">Exibir código e descrição concatenados e separados por “-”. </w:t>
            </w:r>
            <w:r w:rsidRPr="00920AD2">
              <w:rPr>
                <w:b/>
                <w:bCs/>
              </w:rPr>
              <w:t>Todos com letras maiúsculas.</w:t>
            </w:r>
          </w:p>
          <w:p w14:paraId="72CAEF84" w14:textId="176F9941" w:rsidR="00920AD2" w:rsidRDefault="00920AD2" w:rsidP="00920AD2">
            <w:r>
              <w:t>Exempl</w:t>
            </w:r>
            <w:r>
              <w:t>o: G3-GERENTE</w:t>
            </w:r>
          </w:p>
        </w:tc>
      </w:tr>
      <w:tr w:rsidR="00920AD2" w14:paraId="3D9626A4" w14:textId="77777777" w:rsidTr="00920AD2">
        <w:tc>
          <w:tcPr>
            <w:tcW w:w="2108" w:type="dxa"/>
          </w:tcPr>
          <w:p w14:paraId="324F26A2" w14:textId="75B0B403" w:rsidR="00920AD2" w:rsidRDefault="00920AD2" w:rsidP="00920AD2">
            <w:r>
              <w:t>P0002-CNAME</w:t>
            </w:r>
          </w:p>
        </w:tc>
        <w:tc>
          <w:tcPr>
            <w:tcW w:w="2177" w:type="dxa"/>
          </w:tcPr>
          <w:p w14:paraId="2189E301" w14:textId="0B3F002E" w:rsidR="00920AD2" w:rsidRDefault="00920AD2" w:rsidP="00920AD2">
            <w:r>
              <w:t>Nome Completo</w:t>
            </w:r>
          </w:p>
        </w:tc>
        <w:tc>
          <w:tcPr>
            <w:tcW w:w="6058" w:type="dxa"/>
          </w:tcPr>
          <w:p w14:paraId="45BB4D6D" w14:textId="6EB0E2C4" w:rsidR="00920AD2" w:rsidRDefault="00920AD2" w:rsidP="00920AD2"/>
        </w:tc>
      </w:tr>
      <w:tr w:rsidR="00920AD2" w14:paraId="6895F7A0" w14:textId="77777777" w:rsidTr="00920AD2">
        <w:tc>
          <w:tcPr>
            <w:tcW w:w="2108" w:type="dxa"/>
          </w:tcPr>
          <w:p w14:paraId="44552577" w14:textId="621CCC42" w:rsidR="00920AD2" w:rsidRDefault="00920AD2" w:rsidP="00920AD2">
            <w:r>
              <w:t>P0002-GBDAT</w:t>
            </w:r>
          </w:p>
        </w:tc>
        <w:tc>
          <w:tcPr>
            <w:tcW w:w="2177" w:type="dxa"/>
          </w:tcPr>
          <w:p w14:paraId="118B0F70" w14:textId="77777777" w:rsidR="00920AD2" w:rsidRDefault="00920AD2" w:rsidP="00920AD2">
            <w:r>
              <w:t>Data de nascimento</w:t>
            </w:r>
          </w:p>
        </w:tc>
        <w:tc>
          <w:tcPr>
            <w:tcW w:w="6058" w:type="dxa"/>
          </w:tcPr>
          <w:p w14:paraId="499B5EF0" w14:textId="77777777" w:rsidR="00920AD2" w:rsidRDefault="00920AD2" w:rsidP="00920AD2"/>
        </w:tc>
      </w:tr>
      <w:tr w:rsidR="00920AD2" w14:paraId="7E76D929" w14:textId="77777777" w:rsidTr="00920AD2">
        <w:tc>
          <w:tcPr>
            <w:tcW w:w="2108" w:type="dxa"/>
          </w:tcPr>
          <w:p w14:paraId="5C49982E" w14:textId="50B5264E" w:rsidR="00920AD2" w:rsidRDefault="00920AD2" w:rsidP="00920AD2"/>
        </w:tc>
        <w:tc>
          <w:tcPr>
            <w:tcW w:w="2177" w:type="dxa"/>
          </w:tcPr>
          <w:p w14:paraId="0E5FFB80" w14:textId="3F7AFF4D" w:rsidR="00920AD2" w:rsidRDefault="00920AD2" w:rsidP="00920AD2">
            <w:r>
              <w:t>Idade</w:t>
            </w:r>
          </w:p>
        </w:tc>
        <w:tc>
          <w:tcPr>
            <w:tcW w:w="6058" w:type="dxa"/>
          </w:tcPr>
          <w:p w14:paraId="428EE1BD" w14:textId="0A73530F" w:rsidR="00920AD2" w:rsidRDefault="00920AD2" w:rsidP="00920AD2">
            <w:r>
              <w:t xml:space="preserve">Com base na data de nascimento, calcular a idade. </w:t>
            </w:r>
            <w:r w:rsidRPr="00920AD2">
              <w:rPr>
                <w:b/>
                <w:bCs/>
              </w:rPr>
              <w:t>ATENÇÃO: Para o cálculo de idade, criar uma função na SE37.</w:t>
            </w:r>
          </w:p>
        </w:tc>
      </w:tr>
      <w:tr w:rsidR="00920AD2" w14:paraId="0EFA4FDA" w14:textId="77777777" w:rsidTr="00920AD2">
        <w:tc>
          <w:tcPr>
            <w:tcW w:w="2108" w:type="dxa"/>
          </w:tcPr>
          <w:p w14:paraId="73F17A51" w14:textId="77777777" w:rsidR="00920AD2" w:rsidRDefault="00920AD2" w:rsidP="00920AD2"/>
        </w:tc>
        <w:tc>
          <w:tcPr>
            <w:tcW w:w="2177" w:type="dxa"/>
          </w:tcPr>
          <w:p w14:paraId="11EE59D5" w14:textId="5A966841" w:rsidR="00920AD2" w:rsidRDefault="00920AD2" w:rsidP="00920AD2">
            <w:r>
              <w:t>Maior 18 anos</w:t>
            </w:r>
          </w:p>
        </w:tc>
        <w:tc>
          <w:tcPr>
            <w:tcW w:w="6058" w:type="dxa"/>
          </w:tcPr>
          <w:p w14:paraId="7FF90323" w14:textId="01461AE6" w:rsidR="00920AD2" w:rsidRDefault="00920AD2" w:rsidP="00920AD2">
            <w:r>
              <w:t>Indicar “X”, caso o funcionário seja maior de 18 anos.</w:t>
            </w:r>
          </w:p>
        </w:tc>
      </w:tr>
      <w:tr w:rsidR="00920AD2" w14:paraId="4BF2C654" w14:textId="77777777" w:rsidTr="00920AD2">
        <w:tc>
          <w:tcPr>
            <w:tcW w:w="2108" w:type="dxa"/>
          </w:tcPr>
          <w:p w14:paraId="1DA46371" w14:textId="51035BF9" w:rsidR="00920AD2" w:rsidRDefault="00920AD2" w:rsidP="00920AD2">
            <w:r>
              <w:t>P0002-</w:t>
            </w:r>
            <w:r w:rsidRPr="00920AD2">
              <w:t>GESCH</w:t>
            </w:r>
          </w:p>
        </w:tc>
        <w:tc>
          <w:tcPr>
            <w:tcW w:w="2177" w:type="dxa"/>
          </w:tcPr>
          <w:p w14:paraId="4687A37E" w14:textId="79529AC9" w:rsidR="00920AD2" w:rsidRDefault="00920AD2" w:rsidP="00920AD2">
            <w:r>
              <w:t>Sexo</w:t>
            </w:r>
          </w:p>
        </w:tc>
        <w:tc>
          <w:tcPr>
            <w:tcW w:w="6058" w:type="dxa"/>
          </w:tcPr>
          <w:p w14:paraId="5C97F083" w14:textId="6D1DBE20" w:rsidR="00920AD2" w:rsidRDefault="00920AD2" w:rsidP="00920AD2">
            <w:r>
              <w:t>Exibir: M para Masculino e F para Feminino</w:t>
            </w:r>
          </w:p>
        </w:tc>
      </w:tr>
      <w:tr w:rsidR="00920AD2" w14:paraId="7EC2FA95" w14:textId="77777777" w:rsidTr="00920AD2">
        <w:tc>
          <w:tcPr>
            <w:tcW w:w="2108" w:type="dxa"/>
          </w:tcPr>
          <w:p w14:paraId="3B163796" w14:textId="71FD897B" w:rsidR="00920AD2" w:rsidRDefault="00920AD2" w:rsidP="00920AD2">
            <w:r>
              <w:t>P0002-</w:t>
            </w:r>
            <w:r w:rsidRPr="00920AD2">
              <w:t>FAMST</w:t>
            </w:r>
          </w:p>
        </w:tc>
        <w:tc>
          <w:tcPr>
            <w:tcW w:w="2177" w:type="dxa"/>
          </w:tcPr>
          <w:p w14:paraId="5E5F3B79" w14:textId="6E48A7FD" w:rsidR="00920AD2" w:rsidRDefault="00920AD2" w:rsidP="00920AD2">
            <w:r>
              <w:t>Estado civil</w:t>
            </w:r>
          </w:p>
        </w:tc>
        <w:tc>
          <w:tcPr>
            <w:tcW w:w="6058" w:type="dxa"/>
          </w:tcPr>
          <w:p w14:paraId="067983D3" w14:textId="57D9C315" w:rsidR="00920AD2" w:rsidRDefault="00920AD2" w:rsidP="00920AD2">
            <w:r>
              <w:t>Exibir a descrição do estado civil</w:t>
            </w:r>
          </w:p>
        </w:tc>
      </w:tr>
      <w:tr w:rsidR="00920AD2" w14:paraId="177065FD" w14:textId="77777777" w:rsidTr="00920AD2">
        <w:tc>
          <w:tcPr>
            <w:tcW w:w="2108" w:type="dxa"/>
          </w:tcPr>
          <w:p w14:paraId="6F2D75BB" w14:textId="3137749A" w:rsidR="00920AD2" w:rsidRDefault="00920AD2" w:rsidP="00920AD2">
            <w:r>
              <w:t>P0002-NATIO</w:t>
            </w:r>
          </w:p>
        </w:tc>
        <w:tc>
          <w:tcPr>
            <w:tcW w:w="2177" w:type="dxa"/>
          </w:tcPr>
          <w:p w14:paraId="3E0A72D5" w14:textId="63E4B5F4" w:rsidR="00920AD2" w:rsidRDefault="00920AD2" w:rsidP="00920AD2">
            <w:r>
              <w:t>Nacionalidade</w:t>
            </w:r>
          </w:p>
        </w:tc>
        <w:tc>
          <w:tcPr>
            <w:tcW w:w="6058" w:type="dxa"/>
          </w:tcPr>
          <w:p w14:paraId="31E41E6F" w14:textId="77777777" w:rsidR="00920AD2" w:rsidRDefault="00920AD2" w:rsidP="00920AD2"/>
        </w:tc>
      </w:tr>
      <w:tr w:rsidR="00920AD2" w14:paraId="2C5FA2F1" w14:textId="77777777" w:rsidTr="00920AD2">
        <w:tc>
          <w:tcPr>
            <w:tcW w:w="2108" w:type="dxa"/>
          </w:tcPr>
          <w:p w14:paraId="2B10AB75" w14:textId="5F7EE9EF" w:rsidR="00920AD2" w:rsidRDefault="00920AD2" w:rsidP="00920AD2">
            <w:r>
              <w:t>P0465-CPF_NR</w:t>
            </w:r>
          </w:p>
        </w:tc>
        <w:tc>
          <w:tcPr>
            <w:tcW w:w="2177" w:type="dxa"/>
          </w:tcPr>
          <w:p w14:paraId="398E68C5" w14:textId="4C317ABB" w:rsidR="00920AD2" w:rsidRDefault="00920AD2" w:rsidP="00920AD2">
            <w:r>
              <w:t>CPF</w:t>
            </w:r>
          </w:p>
        </w:tc>
        <w:tc>
          <w:tcPr>
            <w:tcW w:w="6058" w:type="dxa"/>
          </w:tcPr>
          <w:p w14:paraId="27561490" w14:textId="08B2917A" w:rsidR="00920AD2" w:rsidRDefault="00920AD2" w:rsidP="00920AD2">
            <w:r>
              <w:t>Neste caso é necessário ler o P0465-SUBTY = ‘0001’ para obter os dados do CPF</w:t>
            </w:r>
          </w:p>
        </w:tc>
      </w:tr>
      <w:tr w:rsidR="00920AD2" w14:paraId="30CE8328" w14:textId="77777777" w:rsidTr="00920AD2">
        <w:tc>
          <w:tcPr>
            <w:tcW w:w="2108" w:type="dxa"/>
          </w:tcPr>
          <w:p w14:paraId="125E148F" w14:textId="0E3DBE43" w:rsidR="00920AD2" w:rsidRDefault="00920AD2" w:rsidP="00920AD2">
            <w:r>
              <w:t>P0465-IDENT_NR</w:t>
            </w:r>
          </w:p>
        </w:tc>
        <w:tc>
          <w:tcPr>
            <w:tcW w:w="2177" w:type="dxa"/>
          </w:tcPr>
          <w:p w14:paraId="3E477982" w14:textId="5A36E3D6" w:rsidR="00920AD2" w:rsidRDefault="00920AD2" w:rsidP="00920AD2">
            <w:r>
              <w:t>RG</w:t>
            </w:r>
          </w:p>
        </w:tc>
        <w:tc>
          <w:tcPr>
            <w:tcW w:w="6058" w:type="dxa"/>
          </w:tcPr>
          <w:p w14:paraId="570D359C" w14:textId="74C593CC" w:rsidR="00920AD2" w:rsidRDefault="00920AD2" w:rsidP="00920AD2">
            <w:r>
              <w:t>Neste caso é necessário ler o P0465-SUBTY = ‘000</w:t>
            </w:r>
            <w:r>
              <w:t>2</w:t>
            </w:r>
            <w:r>
              <w:t xml:space="preserve">’ para obter os dados do </w:t>
            </w:r>
            <w:r w:rsidR="00B710E2">
              <w:t>RG</w:t>
            </w:r>
          </w:p>
        </w:tc>
      </w:tr>
      <w:tr w:rsidR="00920AD2" w14:paraId="07334550" w14:textId="77777777" w:rsidTr="00920AD2">
        <w:tc>
          <w:tcPr>
            <w:tcW w:w="2108" w:type="dxa"/>
          </w:tcPr>
          <w:p w14:paraId="716C2F1B" w14:textId="77777777" w:rsidR="00920AD2" w:rsidRDefault="00920AD2" w:rsidP="00920AD2"/>
        </w:tc>
        <w:tc>
          <w:tcPr>
            <w:tcW w:w="2177" w:type="dxa"/>
          </w:tcPr>
          <w:p w14:paraId="5E580BAE" w14:textId="746291CF" w:rsidR="00920AD2" w:rsidRDefault="00920AD2" w:rsidP="00920AD2">
            <w:r>
              <w:t>Possui filhos?</w:t>
            </w:r>
          </w:p>
        </w:tc>
        <w:tc>
          <w:tcPr>
            <w:tcW w:w="6058" w:type="dxa"/>
          </w:tcPr>
          <w:p w14:paraId="6EB4AE2D" w14:textId="77777777" w:rsidR="00920AD2" w:rsidRDefault="00920AD2" w:rsidP="00920AD2">
            <w:r>
              <w:t>Indicar “Sim”, caso o funcionário tenha filho(s) cadastrado(s).</w:t>
            </w:r>
          </w:p>
          <w:p w14:paraId="72C4E933" w14:textId="51D5F434" w:rsidR="00920AD2" w:rsidRDefault="00920AD2" w:rsidP="00920AD2">
            <w:r>
              <w:t>Para isto, basta saber se ele possui registros no IT0021, com subtipo = ‘2’.</w:t>
            </w:r>
          </w:p>
        </w:tc>
      </w:tr>
    </w:tbl>
    <w:p w14:paraId="3DAE664C" w14:textId="5912C194" w:rsidR="00077DF1" w:rsidRDefault="00077DF1" w:rsidP="00920AD2"/>
    <w:sectPr w:rsidR="00077DF1" w:rsidSect="00FB63BD">
      <w:headerReference w:type="default" r:id="rId22"/>
      <w:type w:val="continuous"/>
      <w:pgSz w:w="11906" w:h="16838" w:code="9"/>
      <w:pgMar w:top="1418" w:right="720" w:bottom="1134" w:left="720" w:header="709" w:footer="709" w:gutter="0"/>
      <w:pgNumType w:start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B704B" w14:textId="77777777" w:rsidR="00F33865" w:rsidRDefault="00F33865" w:rsidP="005E4C09">
      <w:pPr>
        <w:spacing w:before="0" w:after="0" w:line="240" w:lineRule="auto"/>
      </w:pPr>
      <w:r>
        <w:separator/>
      </w:r>
    </w:p>
  </w:endnote>
  <w:endnote w:type="continuationSeparator" w:id="0">
    <w:p w14:paraId="387D7718" w14:textId="77777777" w:rsidR="00F33865" w:rsidRDefault="00F33865" w:rsidP="005E4C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C475C" w14:textId="77777777" w:rsidR="00920AD2" w:rsidRDefault="00920A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798F5" w14:textId="77777777" w:rsidR="007B7646" w:rsidRPr="002F6C88" w:rsidRDefault="007B7646" w:rsidP="002F6C88">
    <w:pPr>
      <w:pStyle w:val="Rodap"/>
    </w:pPr>
    <w:r w:rsidRPr="002F6C88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9F3B24D" wp14:editId="050C0C2B">
              <wp:simplePos x="0" y="0"/>
              <wp:positionH relativeFrom="column">
                <wp:posOffset>3031490</wp:posOffset>
              </wp:positionH>
              <wp:positionV relativeFrom="paragraph">
                <wp:posOffset>233045</wp:posOffset>
              </wp:positionV>
              <wp:extent cx="627380" cy="277495"/>
              <wp:effectExtent l="0" t="0" r="0" b="0"/>
              <wp:wrapNone/>
              <wp:docPr id="127" name="Caixa de Texto 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277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D8CF91" w14:textId="77777777" w:rsidR="007B7646" w:rsidRPr="00AB4D49" w:rsidRDefault="007B7646" w:rsidP="002F6C88">
                          <w:pPr>
                            <w:pStyle w:val="TextoRodap"/>
                            <w:jc w:val="center"/>
                          </w:pPr>
                          <w:r w:rsidRPr="00AB4D49">
                            <w:fldChar w:fldCharType="begin"/>
                          </w:r>
                          <w:r w:rsidRPr="00AB4D49">
                            <w:instrText>PAGE   \* MERGEFORMAT</w:instrText>
                          </w:r>
                          <w:r w:rsidRPr="00AB4D49">
                            <w:fldChar w:fldCharType="separate"/>
                          </w:r>
                          <w:r w:rsidRPr="00AB4D49">
                            <w:t>1</w:t>
                          </w:r>
                          <w:r w:rsidRPr="00AB4D49">
                            <w:fldChar w:fldCharType="end"/>
                          </w:r>
                          <w:r w:rsidRPr="00AB4D49">
                            <w:t xml:space="preserve"> /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Pr="00AB4D4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F3B24D" id="_x0000_t202" coordsize="21600,21600" o:spt="202" path="m,l,21600r21600,l21600,xe">
              <v:stroke joinstyle="miter"/>
              <v:path gradientshapeok="t" o:connecttype="rect"/>
            </v:shapetype>
            <v:shape id="Caixa de Texto 127" o:spid="_x0000_s1041" type="#_x0000_t202" style="position:absolute;left:0;text-align:left;margin-left:238.7pt;margin-top:18.35pt;width:49.4pt;height:2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" filled="f" stroked="f" strokeweight=".5pt">
              <v:textbox>
                <w:txbxContent>
                  <w:p w14:paraId="61D8CF91" w14:textId="77777777" w:rsidR="007B7646" w:rsidRPr="00AB4D49" w:rsidRDefault="007B7646" w:rsidP="002F6C88">
                    <w:pPr>
                      <w:pStyle w:val="TextoRodap"/>
                      <w:jc w:val="center"/>
                    </w:pPr>
                    <w:r w:rsidRPr="00AB4D49">
                      <w:fldChar w:fldCharType="begin"/>
                    </w:r>
                    <w:r w:rsidRPr="00AB4D49">
                      <w:instrText>PAGE   \* MERGEFORMAT</w:instrText>
                    </w:r>
                    <w:r w:rsidRPr="00AB4D49">
                      <w:fldChar w:fldCharType="separate"/>
                    </w:r>
                    <w:r w:rsidRPr="00AB4D49">
                      <w:t>1</w:t>
                    </w:r>
                    <w:r w:rsidRPr="00AB4D49">
                      <w:fldChar w:fldCharType="end"/>
                    </w:r>
                    <w:r w:rsidRPr="00AB4D49">
                      <w:t xml:space="preserve"> /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Pr="00AB4D49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F6C88">
      <w:rPr>
        <w:noProof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3A3B8495" wp14:editId="185A17BE">
              <wp:simplePos x="0" y="0"/>
              <wp:positionH relativeFrom="column">
                <wp:posOffset>-312420</wp:posOffset>
              </wp:positionH>
              <wp:positionV relativeFrom="paragraph">
                <wp:posOffset>266700</wp:posOffset>
              </wp:positionV>
              <wp:extent cx="1910080" cy="207010"/>
              <wp:effectExtent l="0" t="0" r="0" b="0"/>
              <wp:wrapNone/>
              <wp:docPr id="122" name="Agrupar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0080" cy="207010"/>
                        <a:chOff x="0" y="0"/>
                        <a:chExt cx="2449383" cy="268605"/>
                      </a:xfrm>
                    </wpg:grpSpPr>
                    <pic:pic xmlns:pic="http://schemas.openxmlformats.org/drawingml/2006/picture">
                      <pic:nvPicPr>
                        <pic:cNvPr id="123" name="Imagem 218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4" name="Imagem 219">
                          <a:hlinkClick r:id="rId3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495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5" name="Imagem 220">
                          <a:hlinkClick r:id="rId5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63550" y="63500"/>
                          <a:ext cx="161925" cy="1454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" name="CaixaDeTexto 41">
                        <a:hlinkClick r:id="rId5"/>
                      </wps:cNvPr>
                      <wps:cNvSpPr txBox="1"/>
                      <wps:spPr>
                        <a:xfrm>
                          <a:off x="679450" y="0"/>
                          <a:ext cx="1769933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9877E0" w14:textId="77777777" w:rsidR="007B7646" w:rsidRPr="00F6433E" w:rsidRDefault="007B7646" w:rsidP="002F6C88">
                            <w:pPr>
                              <w:pStyle w:val="TextoRodap"/>
                            </w:pPr>
                            <w:r w:rsidRPr="00F6433E">
                              <w:t>WWW.INTELLIGEZAIT.COM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3B8495" id="Agrupar 122" o:spid="_x0000_s1042" style="position:absolute;left:0;text-align:left;margin-left:-24.6pt;margin-top:21pt;width:150.4pt;height:16.3pt;z-index:251717632;mso-width-relative:margin;mso-height-relative:margin" coordsize="24493,2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8" o:spid="_x0000_s1043" type="#_x0000_t75" href="https://www.linkedin.com/company/intelligenza" style="position:absolute;top:508;width:162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" o:button="t">
                <v:fill o:detectmouseclick="t"/>
                <v:imagedata r:id="rId7" o:title=""/>
              </v:shape>
              <v:shape id="Imagem 219" o:spid="_x0000_s1044" type="#_x0000_t75" href="https://www.facebook.com/intelligenzait/" style="position:absolute;left:2349;top:508;width:1626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" o:button="t">
                <v:fill o:detectmouseclick="t"/>
                <v:imagedata r:id="rId8" o:title=""/>
              </v:shape>
              <v:shape id="Imagem 220" o:spid="_x0000_s1045" type="#_x0000_t75" href="http://www.intelligenzait.com/" style="position:absolute;left:4635;top:635;width:1619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" o:button="t">
                <v:fill o:detectmouseclick="t"/>
                <v:imagedata r:id="rId9" o:title=""/>
              </v:shape>
              <v:shape id="CaixaDeTexto 41" o:spid="_x0000_s1046" type="#_x0000_t202" href="http://www.intelligenzait.com/" style="position:absolute;left:6794;width:1769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" o:button="t" filled="f" stroked="f">
                <v:fill o:detectmouseclick="t"/>
                <v:textbox>
                  <w:txbxContent>
                    <w:p w14:paraId="719877E0" w14:textId="77777777" w:rsidR="007B7646" w:rsidRPr="00F6433E" w:rsidRDefault="007B7646" w:rsidP="002F6C88">
                      <w:pPr>
                        <w:pStyle w:val="TextoRodap"/>
                      </w:pPr>
                      <w:r w:rsidRPr="00F6433E">
                        <w:t>WWW.INTELLIGEZAIT.COM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F6C88"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34D9A75" wp14:editId="632B4A73">
              <wp:simplePos x="0" y="0"/>
              <wp:positionH relativeFrom="column">
                <wp:posOffset>5094605</wp:posOffset>
              </wp:positionH>
              <wp:positionV relativeFrom="paragraph">
                <wp:posOffset>259715</wp:posOffset>
              </wp:positionV>
              <wp:extent cx="1993900" cy="228600"/>
              <wp:effectExtent l="0" t="0" r="0" b="0"/>
              <wp:wrapNone/>
              <wp:docPr id="121" name="Caixa de Texto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39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1BA768" w14:textId="77777777" w:rsidR="007B7646" w:rsidRPr="00AB4D49" w:rsidRDefault="007B7646" w:rsidP="002F6C88">
                          <w:pPr>
                            <w:pStyle w:val="TextoRodap"/>
                            <w:jc w:val="right"/>
                          </w:pPr>
                          <w:r w:rsidRPr="00AB4D49">
                            <w:t xml:space="preserve">Copyright </w:t>
                          </w:r>
                          <w:r w:rsidRPr="00AB4D49">
                            <w:rPr>
                              <w:rFonts w:cstheme="minorHAnsi"/>
                            </w:rPr>
                            <w:t>©</w:t>
                          </w:r>
                          <w:r w:rsidRPr="00AB4D49">
                            <w:t xml:space="preserve"> by Intelligenza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4D9A75" id="Caixa de Texto 121" o:spid="_x0000_s1047" type="#_x0000_t202" style="position:absolute;left:0;text-align:left;margin-left:401.15pt;margin-top:20.45pt;width:157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" filled="f" stroked="f" strokeweight=".5pt">
              <v:textbox>
                <w:txbxContent>
                  <w:p w14:paraId="6D1BA768" w14:textId="77777777" w:rsidR="007B7646" w:rsidRPr="00AB4D49" w:rsidRDefault="007B7646" w:rsidP="002F6C88">
                    <w:pPr>
                      <w:pStyle w:val="TextoRodap"/>
                      <w:jc w:val="right"/>
                    </w:pPr>
                    <w:r w:rsidRPr="00AB4D49">
                      <w:t xml:space="preserve">Copyright </w:t>
                    </w:r>
                    <w:r w:rsidRPr="00AB4D49">
                      <w:rPr>
                        <w:rFonts w:cstheme="minorHAnsi"/>
                      </w:rPr>
                      <w:t>©</w:t>
                    </w:r>
                    <w:r w:rsidRPr="00AB4D49">
                      <w:t xml:space="preserve"> by Intelligenza</w:t>
                    </w:r>
                  </w:p>
                </w:txbxContent>
              </v:textbox>
            </v:shape>
          </w:pict>
        </mc:Fallback>
      </mc:AlternateContent>
    </w:r>
    <w:r w:rsidRPr="002F6C88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ED416B7" wp14:editId="79782466">
              <wp:simplePos x="0" y="0"/>
              <wp:positionH relativeFrom="column">
                <wp:posOffset>-441960</wp:posOffset>
              </wp:positionH>
              <wp:positionV relativeFrom="paragraph">
                <wp:posOffset>93041</wp:posOffset>
              </wp:positionV>
              <wp:extent cx="7575550" cy="584200"/>
              <wp:effectExtent l="0" t="0" r="6350" b="6350"/>
              <wp:wrapNone/>
              <wp:docPr id="120" name="Retângulo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5550" cy="584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59A0B9" id="Retângulo 120" o:spid="_x0000_s1026" style="position:absolute;margin-left:-34.8pt;margin-top:7.35pt;width:596.5pt;height:4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" fillcolor="#0f6fc6 [3204]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F48B6" w14:textId="77777777" w:rsidR="00920AD2" w:rsidRDefault="00920A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E657F" w14:textId="77777777" w:rsidR="00F33865" w:rsidRDefault="00F33865" w:rsidP="005E4C09">
      <w:pPr>
        <w:spacing w:before="0" w:after="0" w:line="240" w:lineRule="auto"/>
      </w:pPr>
      <w:r>
        <w:separator/>
      </w:r>
    </w:p>
  </w:footnote>
  <w:footnote w:type="continuationSeparator" w:id="0">
    <w:p w14:paraId="5DC1675A" w14:textId="77777777" w:rsidR="00F33865" w:rsidRDefault="00F33865" w:rsidP="005E4C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3FA6F" w14:textId="77777777" w:rsidR="00920AD2" w:rsidRDefault="00920A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2D63D" w14:textId="77777777" w:rsidR="007B7646" w:rsidRDefault="007B7646">
    <w:pPr>
      <w:pStyle w:val="Cabealho"/>
    </w:pPr>
    <w:r>
      <w:rPr>
        <w:noProof/>
      </w:rPr>
      <w:drawing>
        <wp:anchor distT="0" distB="0" distL="114300" distR="114300" simplePos="0" relativeHeight="251723776" behindDoc="0" locked="0" layoutInCell="1" allowOverlap="1" wp14:anchorId="1E9403A8" wp14:editId="2F5D12C8">
          <wp:simplePos x="0" y="0"/>
          <wp:positionH relativeFrom="column">
            <wp:posOffset>-438150</wp:posOffset>
          </wp:positionH>
          <wp:positionV relativeFrom="paragraph">
            <wp:posOffset>-440690</wp:posOffset>
          </wp:positionV>
          <wp:extent cx="561975" cy="561975"/>
          <wp:effectExtent l="0" t="0" r="0" b="0"/>
          <wp:wrapThrough wrapText="bothSides">
            <wp:wrapPolygon edited="0">
              <wp:start x="6590" y="2929"/>
              <wp:lineTo x="2929" y="15376"/>
              <wp:lineTo x="5125" y="19037"/>
              <wp:lineTo x="16108" y="19037"/>
              <wp:lineTo x="18305" y="15376"/>
              <wp:lineTo x="18305" y="7322"/>
              <wp:lineTo x="16841" y="2929"/>
              <wp:lineTo x="6590" y="2929"/>
            </wp:wrapPolygon>
          </wp:wrapThrough>
          <wp:docPr id="142" name="Imagem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FontAwesome_f02d(4)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20A658D3" wp14:editId="28AA6C26">
              <wp:simplePos x="0" y="0"/>
              <wp:positionH relativeFrom="column">
                <wp:posOffset>-921385</wp:posOffset>
              </wp:positionH>
              <wp:positionV relativeFrom="paragraph">
                <wp:posOffset>-1179609</wp:posOffset>
              </wp:positionV>
              <wp:extent cx="7575550" cy="584200"/>
              <wp:effectExtent l="0" t="0" r="6350" b="6350"/>
              <wp:wrapNone/>
              <wp:docPr id="119" name="Agrupar 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5550" cy="584200"/>
                        <a:chOff x="0" y="0"/>
                        <a:chExt cx="7575550" cy="584200"/>
                      </a:xfrm>
                    </wpg:grpSpPr>
                    <wps:wsp>
                      <wps:cNvPr id="56" name="Retângulo 56"/>
                      <wps:cNvSpPr/>
                      <wps:spPr>
                        <a:xfrm>
                          <a:off x="0" y="0"/>
                          <a:ext cx="7575550" cy="584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Caixa de Texto 57"/>
                      <wps:cNvSpPr txBox="1"/>
                      <wps:spPr>
                        <a:xfrm>
                          <a:off x="5542059" y="166977"/>
                          <a:ext cx="1993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C59C0" w14:textId="77777777" w:rsidR="007B7646" w:rsidRPr="00AB4D49" w:rsidRDefault="007B7646" w:rsidP="002F6C88">
                            <w:pPr>
                              <w:pStyle w:val="TextoRodap"/>
                              <w:jc w:val="right"/>
                            </w:pPr>
                            <w:r w:rsidRPr="00AB4D49">
                              <w:t xml:space="preserve">Copyright </w:t>
                            </w:r>
                            <w:r w:rsidRPr="00AB4D49">
                              <w:rPr>
                                <w:rFonts w:cstheme="minorHAnsi"/>
                              </w:rPr>
                              <w:t>©</w:t>
                            </w:r>
                            <w:r w:rsidRPr="00AB4D49">
                              <w:t xml:space="preserve"> by Intelligenza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9" name="Agrupar 59"/>
                      <wpg:cNvGrpSpPr/>
                      <wpg:grpSpPr>
                        <a:xfrm>
                          <a:off x="135172" y="174929"/>
                          <a:ext cx="1910080" cy="207010"/>
                          <a:chOff x="0" y="0"/>
                          <a:chExt cx="2449383" cy="268605"/>
                        </a:xfrm>
                      </wpg:grpSpPr>
                      <pic:pic xmlns:pic="http://schemas.openxmlformats.org/drawingml/2006/picture">
                        <pic:nvPicPr>
                          <pic:cNvPr id="60" name="Imagem 218">
                            <a:hlinkClick r:id="rId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800"/>
                            <a:ext cx="162560" cy="153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m 219">
                            <a:hlinkClick r:id="rId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950" y="50800"/>
                            <a:ext cx="162560" cy="153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m 220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3550" y="63500"/>
                            <a:ext cx="161925" cy="145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CaixaDeTexto 41">
                          <a:hlinkClick r:id="rId6"/>
                        </wps:cNvPr>
                        <wps:cNvSpPr txBox="1"/>
                        <wps:spPr>
                          <a:xfrm>
                            <a:off x="679450" y="0"/>
                            <a:ext cx="1769933" cy="268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777603" w14:textId="77777777" w:rsidR="007B7646" w:rsidRPr="00F6433E" w:rsidRDefault="007B7646" w:rsidP="002F6C88">
                              <w:pPr>
                                <w:pStyle w:val="TextoRodap"/>
                              </w:pPr>
                              <w:r w:rsidRPr="00F6433E">
                                <w:t>WWW.INTELLIGEZAIT.COM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grpSp>
                    <wps:wsp>
                      <wps:cNvPr id="58" name="Caixa de Texto 58"/>
                      <wps:cNvSpPr txBox="1"/>
                      <wps:spPr>
                        <a:xfrm>
                          <a:off x="3474720" y="143123"/>
                          <a:ext cx="62738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95789" w14:textId="77777777" w:rsidR="007B7646" w:rsidRPr="00AB4D49" w:rsidRDefault="007B7646" w:rsidP="002F6C88">
                            <w:pPr>
                              <w:pStyle w:val="TextoRodap"/>
                              <w:jc w:val="center"/>
                            </w:pPr>
                            <w:r w:rsidRPr="00AB4D49">
                              <w:fldChar w:fldCharType="begin"/>
                            </w:r>
                            <w:r w:rsidRPr="00AB4D49">
                              <w:instrText>PAGE   \* MERGEFORMAT</w:instrText>
                            </w:r>
                            <w:r w:rsidRPr="00AB4D49">
                              <w:fldChar w:fldCharType="separate"/>
                            </w:r>
                            <w:r w:rsidRPr="00AB4D49">
                              <w:t>1</w:t>
                            </w:r>
                            <w:r w:rsidRPr="00AB4D49">
                              <w:fldChar w:fldCharType="end"/>
                            </w:r>
                            <w:r w:rsidRPr="00AB4D49">
                              <w:t xml:space="preserve"> /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AB4D49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A658D3" id="Agrupar 119" o:spid="_x0000_s1029" style="position:absolute;left:0;text-align:left;margin-left:-72.55pt;margin-top:-92.9pt;width:596.5pt;height:46pt;z-index:251713536" coordsize="75755,5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">
              <v:rect id="Retângulo 56" o:spid="_x0000_s1030" style="position:absolute;width:75755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lw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I4C+XDEAAAA2wAAAA8A&#10;AAAAAAAAAAAAAAAABwIAAGRycy9kb3ducmV2LnhtbFBLBQYAAAAAAwADALcAAAD4AgAAAAA=&#10;" fillcolor="#0f6fc6 [32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7" o:spid="_x0000_s1031" type="#_x0000_t202" style="position:absolute;left:55420;top:1669;width:199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7C6C59C0" w14:textId="77777777" w:rsidR="007B7646" w:rsidRPr="00AB4D49" w:rsidRDefault="007B7646" w:rsidP="002F6C88">
                      <w:pPr>
                        <w:pStyle w:val="TextoRodap"/>
                        <w:jc w:val="right"/>
                      </w:pPr>
                      <w:r w:rsidRPr="00AB4D49">
                        <w:t xml:space="preserve">Copyright </w:t>
                      </w:r>
                      <w:r w:rsidRPr="00AB4D49">
                        <w:rPr>
                          <w:rFonts w:cstheme="minorHAnsi"/>
                        </w:rPr>
                        <w:t>©</w:t>
                      </w:r>
                      <w:r w:rsidRPr="00AB4D49">
                        <w:t xml:space="preserve"> by Intelligenza</w:t>
                      </w:r>
                    </w:p>
                  </w:txbxContent>
                </v:textbox>
              </v:shape>
              <v:group id="Agrupar 59" o:spid="_x0000_s1032" style="position:absolute;left:1351;top:1749;width:19101;height:2070" coordsize="24493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18" o:spid="_x0000_s1033" type="#_x0000_t75" href="https://www.linkedin.com/company/intelligenza" style="position:absolute;top:508;width:162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" o:button="t">
                  <v:fill o:detectmouseclick="t"/>
                  <v:imagedata r:id="rId8" o:title=""/>
                </v:shape>
                <v:shape id="Imagem 219" o:spid="_x0000_s1034" type="#_x0000_t75" href="https://www.facebook.com/intelligenzait/" style="position:absolute;left:2349;top:508;width:1626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" o:button="t">
                  <v:fill o:detectmouseclick="t"/>
                  <v:imagedata r:id="rId9" o:title=""/>
                </v:shape>
                <v:shape id="Imagem 220" o:spid="_x0000_s1035" type="#_x0000_t75" href="http://www.intelligenzait.com/" style="position:absolute;left:4635;top:635;width:1619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" o:button="t">
                  <v:fill o:detectmouseclick="t"/>
                  <v:imagedata r:id="rId10" o:title=""/>
                </v:shape>
                <v:shape id="CaixaDeTexto 41" o:spid="_x0000_s1036" type="#_x0000_t202" href="http://www.intelligenzait.com/" style="position:absolute;left:6794;width:1769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" o:button="t" filled="f" stroked="f">
                  <v:fill o:detectmouseclick="t"/>
                  <v:textbox>
                    <w:txbxContent>
                      <w:p w14:paraId="3F777603" w14:textId="77777777" w:rsidR="007B7646" w:rsidRPr="00F6433E" w:rsidRDefault="007B7646" w:rsidP="002F6C88">
                        <w:pPr>
                          <w:pStyle w:val="TextoRodap"/>
                        </w:pPr>
                        <w:r w:rsidRPr="00F6433E">
                          <w:t>WWW.INTELLIGEZAIT.COM</w:t>
                        </w:r>
                      </w:p>
                    </w:txbxContent>
                  </v:textbox>
                </v:shape>
              </v:group>
              <v:shape id="Caixa de Texto 58" o:spid="_x0000_s1037" type="#_x0000_t202" style="position:absolute;left:34747;top:1431;width:627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<v:textbox>
                  <w:txbxContent>
                    <w:p w14:paraId="79C95789" w14:textId="77777777" w:rsidR="007B7646" w:rsidRPr="00AB4D49" w:rsidRDefault="007B7646" w:rsidP="002F6C88">
                      <w:pPr>
                        <w:pStyle w:val="TextoRodap"/>
                        <w:jc w:val="center"/>
                      </w:pPr>
                      <w:r w:rsidRPr="00AB4D49">
                        <w:fldChar w:fldCharType="begin"/>
                      </w:r>
                      <w:r w:rsidRPr="00AB4D49">
                        <w:instrText>PAGE   \* MERGEFORMAT</w:instrText>
                      </w:r>
                      <w:r w:rsidRPr="00AB4D49">
                        <w:fldChar w:fldCharType="separate"/>
                      </w:r>
                      <w:r w:rsidRPr="00AB4D49">
                        <w:t>1</w:t>
                      </w:r>
                      <w:r w:rsidRPr="00AB4D49">
                        <w:fldChar w:fldCharType="end"/>
                      </w:r>
                      <w:r w:rsidRPr="00AB4D49">
                        <w:t xml:space="preserve"> /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NUMPAGES 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AB4D4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2D03AAF3" wp14:editId="00C1E826">
              <wp:simplePos x="0" y="0"/>
              <wp:positionH relativeFrom="column">
                <wp:posOffset>-457200</wp:posOffset>
              </wp:positionH>
              <wp:positionV relativeFrom="paragraph">
                <wp:posOffset>-441164</wp:posOffset>
              </wp:positionV>
              <wp:extent cx="7581900" cy="750627"/>
              <wp:effectExtent l="0" t="0" r="0" b="0"/>
              <wp:wrapNone/>
              <wp:docPr id="47" name="Agrupar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750627"/>
                        <a:chOff x="0" y="0"/>
                        <a:chExt cx="7581900" cy="750627"/>
                      </a:xfrm>
                    </wpg:grpSpPr>
                    <wps:wsp>
                      <wps:cNvPr id="48" name="Retângulo 48"/>
                      <wps:cNvSpPr/>
                      <wps:spPr>
                        <a:xfrm>
                          <a:off x="0" y="0"/>
                          <a:ext cx="7581900" cy="750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Caixa de Texto 49"/>
                      <wps:cNvSpPr txBox="1"/>
                      <wps:spPr>
                        <a:xfrm>
                          <a:off x="13648" y="81887"/>
                          <a:ext cx="75200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8FC98" w14:textId="77777777" w:rsidR="007B7646" w:rsidRPr="00AB4D49" w:rsidRDefault="007B7646" w:rsidP="00D57267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</w:pPr>
                            <w:r w:rsidRPr="000262B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Especificação Funcional – </w:t>
                            </w:r>
                            <w:r w:rsidR="00335DC9" w:rsidRPr="000262B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Treinamento ABAP: </w:t>
                            </w:r>
                            <w:r w:rsidR="009614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>Cadastro de funcionários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03AAF3" id="Agrupar 47" o:spid="_x0000_s1038" style="position:absolute;left:0;text-align:left;margin-left:-36pt;margin-top:-34.75pt;width:597pt;height:59.1pt;z-index:251683840" coordsize="75819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">
              <v:rect id="Retângulo 48" o:spid="_x0000_s1039" style="position:absolute;width:75819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F5E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" fillcolor="#0f6fc6 [3204]" stroked="f" strokeweight="1pt"/>
              <v:shape id="Caixa de Texto 49" o:spid="_x0000_s1040" type="#_x0000_t202" style="position:absolute;left:136;top:818;width:7520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41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" filled="f" stroked="f" strokeweight=".5pt">
                <v:textbox>
                  <w:txbxContent>
                    <w:p w14:paraId="1AE8FC98" w14:textId="77777777" w:rsidR="007B7646" w:rsidRPr="00AB4D49" w:rsidRDefault="007B7646" w:rsidP="00D57267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</w:pPr>
                      <w:r w:rsidRPr="000262BA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Especificação Funcional – </w:t>
                      </w:r>
                      <w:r w:rsidR="00335DC9" w:rsidRPr="000262BA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Treinamento ABAP: </w:t>
                      </w:r>
                      <w:r w:rsidR="009614E3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>Cadastro de funcionários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B1275" w14:textId="77777777" w:rsidR="00920AD2" w:rsidRDefault="00920AD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FCCD1" w14:textId="77777777" w:rsidR="007B7646" w:rsidRDefault="007B7646">
    <w:pPr>
      <w:pStyle w:val="Cabealho"/>
    </w:pPr>
    <w:r>
      <w:rPr>
        <w:noProof/>
      </w:rPr>
      <w:drawing>
        <wp:anchor distT="0" distB="0" distL="114300" distR="114300" simplePos="0" relativeHeight="251702272" behindDoc="0" locked="0" layoutInCell="1" allowOverlap="1" wp14:anchorId="1119468F" wp14:editId="11B485D6">
          <wp:simplePos x="0" y="0"/>
          <wp:positionH relativeFrom="column">
            <wp:posOffset>-399838</wp:posOffset>
          </wp:positionH>
          <wp:positionV relativeFrom="paragraph">
            <wp:posOffset>-387191</wp:posOffset>
          </wp:positionV>
          <wp:extent cx="609524" cy="609524"/>
          <wp:effectExtent l="0" t="0" r="0" b="0"/>
          <wp:wrapThrough wrapText="bothSides">
            <wp:wrapPolygon edited="0">
              <wp:start x="4054" y="3379"/>
              <wp:lineTo x="2703" y="13514"/>
              <wp:lineTo x="4730" y="18244"/>
              <wp:lineTo x="8784" y="18244"/>
              <wp:lineTo x="20271" y="16217"/>
              <wp:lineTo x="20271" y="7433"/>
              <wp:lineTo x="17568" y="4730"/>
              <wp:lineTo x="7433" y="3379"/>
              <wp:lineTo x="4054" y="3379"/>
            </wp:wrapPolygon>
          </wp:wrapThrough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FontAwesome_f0ca(1)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524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557F2AD2" wp14:editId="0A9AB074">
              <wp:simplePos x="0" y="0"/>
              <wp:positionH relativeFrom="column">
                <wp:posOffset>-457200</wp:posOffset>
              </wp:positionH>
              <wp:positionV relativeFrom="paragraph">
                <wp:posOffset>-441164</wp:posOffset>
              </wp:positionV>
              <wp:extent cx="7581900" cy="750627"/>
              <wp:effectExtent l="0" t="0" r="0" b="0"/>
              <wp:wrapNone/>
              <wp:docPr id="101" name="Agrupar 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750627"/>
                        <a:chOff x="0" y="0"/>
                        <a:chExt cx="7581900" cy="750627"/>
                      </a:xfrm>
                    </wpg:grpSpPr>
                    <wps:wsp>
                      <wps:cNvPr id="102" name="Retângulo 102"/>
                      <wps:cNvSpPr/>
                      <wps:spPr>
                        <a:xfrm>
                          <a:off x="0" y="0"/>
                          <a:ext cx="7581900" cy="750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" name="Caixa de Texto 103"/>
                      <wps:cNvSpPr txBox="1"/>
                      <wps:spPr>
                        <a:xfrm>
                          <a:off x="13648" y="81887"/>
                          <a:ext cx="75200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17D44" w14:textId="77777777" w:rsidR="007B7646" w:rsidRPr="00613106" w:rsidRDefault="00335DC9" w:rsidP="0041711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1310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Especificação Funcional – Treinamento ABAP: </w:t>
                            </w:r>
                            <w:r w:rsidR="00613106" w:rsidRPr="0061310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>Cadastro de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7F2AD2" id="Agrupar 101" o:spid="_x0000_s1048" style="position:absolute;left:0;text-align:left;margin-left:-36pt;margin-top:-34.75pt;width:597pt;height:59.1pt;z-index:251701248" coordsize="75819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">
              <v:rect id="Retângulo 102" o:spid="_x0000_s1049" style="position:absolute;width:75819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" fillcolor="#0f6fc6 [32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3" o:spid="_x0000_s1050" type="#_x0000_t202" style="position:absolute;left:136;top:818;width:7520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" filled="f" stroked="f" strokeweight=".5pt">
                <v:textbox>
                  <w:txbxContent>
                    <w:p w14:paraId="61017D44" w14:textId="77777777" w:rsidR="007B7646" w:rsidRPr="00613106" w:rsidRDefault="00335DC9" w:rsidP="0041711D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613106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Especificação Funcional – Treinamento ABAP: </w:t>
                      </w:r>
                      <w:r w:rsidR="00613106" w:rsidRPr="00613106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>Cadastro de funcionários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4BB"/>
    <w:multiLevelType w:val="hybridMultilevel"/>
    <w:tmpl w:val="1406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22C8"/>
    <w:multiLevelType w:val="hybridMultilevel"/>
    <w:tmpl w:val="364EC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40333"/>
    <w:multiLevelType w:val="hybridMultilevel"/>
    <w:tmpl w:val="4EB01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792B"/>
    <w:multiLevelType w:val="hybridMultilevel"/>
    <w:tmpl w:val="82A8EC1C"/>
    <w:lvl w:ilvl="0" w:tplc="9A681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E05BA"/>
    <w:multiLevelType w:val="hybridMultilevel"/>
    <w:tmpl w:val="E4DEC1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467398"/>
    <w:multiLevelType w:val="hybridMultilevel"/>
    <w:tmpl w:val="029C6F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46701"/>
    <w:multiLevelType w:val="hybridMultilevel"/>
    <w:tmpl w:val="A990A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323D7"/>
    <w:multiLevelType w:val="hybridMultilevel"/>
    <w:tmpl w:val="4FF49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70985"/>
    <w:multiLevelType w:val="hybridMultilevel"/>
    <w:tmpl w:val="AF12C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47AFF"/>
    <w:multiLevelType w:val="hybridMultilevel"/>
    <w:tmpl w:val="CD66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F1F7A"/>
    <w:multiLevelType w:val="hybridMultilevel"/>
    <w:tmpl w:val="6C5A2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31171"/>
    <w:multiLevelType w:val="hybridMultilevel"/>
    <w:tmpl w:val="143249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FF58AF"/>
    <w:multiLevelType w:val="hybridMultilevel"/>
    <w:tmpl w:val="1764B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A7D01"/>
    <w:multiLevelType w:val="hybridMultilevel"/>
    <w:tmpl w:val="143249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AC210E"/>
    <w:multiLevelType w:val="hybridMultilevel"/>
    <w:tmpl w:val="9B42D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82A03"/>
    <w:multiLevelType w:val="hybridMultilevel"/>
    <w:tmpl w:val="E7380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95180"/>
    <w:multiLevelType w:val="hybridMultilevel"/>
    <w:tmpl w:val="CDAE1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E369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F26BE"/>
    <w:multiLevelType w:val="hybridMultilevel"/>
    <w:tmpl w:val="E9E48D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252400"/>
    <w:multiLevelType w:val="multilevel"/>
    <w:tmpl w:val="7436B8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C40269D"/>
    <w:multiLevelType w:val="hybridMultilevel"/>
    <w:tmpl w:val="A5066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33A4B"/>
    <w:multiLevelType w:val="hybridMultilevel"/>
    <w:tmpl w:val="4184E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D04B7"/>
    <w:multiLevelType w:val="hybridMultilevel"/>
    <w:tmpl w:val="CDDAC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13"/>
  </w:num>
  <w:num w:numId="5">
    <w:abstractNumId w:val="6"/>
  </w:num>
  <w:num w:numId="6">
    <w:abstractNumId w:val="11"/>
  </w:num>
  <w:num w:numId="7">
    <w:abstractNumId w:val="22"/>
  </w:num>
  <w:num w:numId="8">
    <w:abstractNumId w:val="17"/>
  </w:num>
  <w:num w:numId="9">
    <w:abstractNumId w:val="17"/>
  </w:num>
  <w:num w:numId="10">
    <w:abstractNumId w:val="17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9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0"/>
  </w:num>
  <w:num w:numId="22">
    <w:abstractNumId w:val="10"/>
  </w:num>
  <w:num w:numId="23">
    <w:abstractNumId w:val="7"/>
  </w:num>
  <w:num w:numId="24">
    <w:abstractNumId w:val="12"/>
  </w:num>
  <w:num w:numId="25">
    <w:abstractNumId w:val="16"/>
  </w:num>
  <w:num w:numId="26">
    <w:abstractNumId w:val="8"/>
  </w:num>
  <w:num w:numId="27">
    <w:abstractNumId w:val="0"/>
  </w:num>
  <w:num w:numId="28">
    <w:abstractNumId w:val="17"/>
  </w:num>
  <w:num w:numId="29">
    <w:abstractNumId w:val="21"/>
  </w:num>
  <w:num w:numId="30">
    <w:abstractNumId w:val="15"/>
  </w:num>
  <w:num w:numId="31">
    <w:abstractNumId w:val="2"/>
  </w:num>
  <w:num w:numId="32">
    <w:abstractNumId w:val="9"/>
  </w:num>
  <w:num w:numId="33">
    <w:abstractNumId w:val="1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0B"/>
    <w:rsid w:val="000028AF"/>
    <w:rsid w:val="00003B75"/>
    <w:rsid w:val="000040B1"/>
    <w:rsid w:val="000063D5"/>
    <w:rsid w:val="00013F8C"/>
    <w:rsid w:val="00016A3B"/>
    <w:rsid w:val="000174A5"/>
    <w:rsid w:val="0002105E"/>
    <w:rsid w:val="00021A8E"/>
    <w:rsid w:val="0002572A"/>
    <w:rsid w:val="000262BA"/>
    <w:rsid w:val="00031391"/>
    <w:rsid w:val="000320AF"/>
    <w:rsid w:val="00041FD4"/>
    <w:rsid w:val="000424F1"/>
    <w:rsid w:val="00043AD5"/>
    <w:rsid w:val="000450F9"/>
    <w:rsid w:val="00045BFB"/>
    <w:rsid w:val="00046B26"/>
    <w:rsid w:val="000474EB"/>
    <w:rsid w:val="0005103E"/>
    <w:rsid w:val="00051D05"/>
    <w:rsid w:val="000549EE"/>
    <w:rsid w:val="0005696B"/>
    <w:rsid w:val="000601F2"/>
    <w:rsid w:val="00061EA9"/>
    <w:rsid w:val="00062B50"/>
    <w:rsid w:val="00062D5E"/>
    <w:rsid w:val="00063915"/>
    <w:rsid w:val="000739E4"/>
    <w:rsid w:val="00073CC0"/>
    <w:rsid w:val="000753D4"/>
    <w:rsid w:val="00075539"/>
    <w:rsid w:val="000771B5"/>
    <w:rsid w:val="00077DF1"/>
    <w:rsid w:val="00081D6A"/>
    <w:rsid w:val="00084D4A"/>
    <w:rsid w:val="00084EB3"/>
    <w:rsid w:val="00092243"/>
    <w:rsid w:val="00093934"/>
    <w:rsid w:val="00093B53"/>
    <w:rsid w:val="000958A2"/>
    <w:rsid w:val="000964AB"/>
    <w:rsid w:val="00096B65"/>
    <w:rsid w:val="000A0A52"/>
    <w:rsid w:val="000A47AC"/>
    <w:rsid w:val="000A7B67"/>
    <w:rsid w:val="000B0108"/>
    <w:rsid w:val="000B0C67"/>
    <w:rsid w:val="000B3095"/>
    <w:rsid w:val="000B518D"/>
    <w:rsid w:val="000B5CAC"/>
    <w:rsid w:val="000B6ABB"/>
    <w:rsid w:val="000B7D7B"/>
    <w:rsid w:val="000C08E1"/>
    <w:rsid w:val="000C660C"/>
    <w:rsid w:val="000C6F73"/>
    <w:rsid w:val="000C7D32"/>
    <w:rsid w:val="000D04D7"/>
    <w:rsid w:val="000D46F9"/>
    <w:rsid w:val="000E6B99"/>
    <w:rsid w:val="000F4D52"/>
    <w:rsid w:val="00103878"/>
    <w:rsid w:val="00103F06"/>
    <w:rsid w:val="00111D51"/>
    <w:rsid w:val="0011614C"/>
    <w:rsid w:val="0012062B"/>
    <w:rsid w:val="00123170"/>
    <w:rsid w:val="001235BA"/>
    <w:rsid w:val="00127B31"/>
    <w:rsid w:val="001330D1"/>
    <w:rsid w:val="00135B2E"/>
    <w:rsid w:val="00136AA9"/>
    <w:rsid w:val="001378DD"/>
    <w:rsid w:val="001407AC"/>
    <w:rsid w:val="001453FA"/>
    <w:rsid w:val="001462B6"/>
    <w:rsid w:val="00154503"/>
    <w:rsid w:val="00160D14"/>
    <w:rsid w:val="00161FB7"/>
    <w:rsid w:val="001648A8"/>
    <w:rsid w:val="00166316"/>
    <w:rsid w:val="00166475"/>
    <w:rsid w:val="00167A3D"/>
    <w:rsid w:val="0017589A"/>
    <w:rsid w:val="0018026C"/>
    <w:rsid w:val="00180ACB"/>
    <w:rsid w:val="00181E4E"/>
    <w:rsid w:val="00182B2D"/>
    <w:rsid w:val="00183A7E"/>
    <w:rsid w:val="00186B03"/>
    <w:rsid w:val="00187846"/>
    <w:rsid w:val="0019094F"/>
    <w:rsid w:val="001917A8"/>
    <w:rsid w:val="00193CBC"/>
    <w:rsid w:val="00193D2D"/>
    <w:rsid w:val="001963DA"/>
    <w:rsid w:val="001973D1"/>
    <w:rsid w:val="001A0501"/>
    <w:rsid w:val="001A2000"/>
    <w:rsid w:val="001A2C20"/>
    <w:rsid w:val="001A49AD"/>
    <w:rsid w:val="001A4FE3"/>
    <w:rsid w:val="001A5C0D"/>
    <w:rsid w:val="001A5C17"/>
    <w:rsid w:val="001A6A28"/>
    <w:rsid w:val="001B0FF0"/>
    <w:rsid w:val="001B20A6"/>
    <w:rsid w:val="001B5119"/>
    <w:rsid w:val="001B665C"/>
    <w:rsid w:val="001B6EC6"/>
    <w:rsid w:val="001B7BF0"/>
    <w:rsid w:val="001C3021"/>
    <w:rsid w:val="001D3EC0"/>
    <w:rsid w:val="001D4677"/>
    <w:rsid w:val="001D6019"/>
    <w:rsid w:val="001F0A1F"/>
    <w:rsid w:val="001F138A"/>
    <w:rsid w:val="001F1D9C"/>
    <w:rsid w:val="001F62CB"/>
    <w:rsid w:val="002000CB"/>
    <w:rsid w:val="0020173A"/>
    <w:rsid w:val="002023EB"/>
    <w:rsid w:val="00203B40"/>
    <w:rsid w:val="00207C31"/>
    <w:rsid w:val="00213BFB"/>
    <w:rsid w:val="00214B07"/>
    <w:rsid w:val="00215331"/>
    <w:rsid w:val="00217C42"/>
    <w:rsid w:val="00222070"/>
    <w:rsid w:val="00222386"/>
    <w:rsid w:val="00222D07"/>
    <w:rsid w:val="00226FF4"/>
    <w:rsid w:val="002276D2"/>
    <w:rsid w:val="00230A92"/>
    <w:rsid w:val="002331D1"/>
    <w:rsid w:val="0023447E"/>
    <w:rsid w:val="00237C1A"/>
    <w:rsid w:val="00237FB3"/>
    <w:rsid w:val="0024269D"/>
    <w:rsid w:val="00246CB6"/>
    <w:rsid w:val="00247C85"/>
    <w:rsid w:val="0025121C"/>
    <w:rsid w:val="00253FBC"/>
    <w:rsid w:val="00254640"/>
    <w:rsid w:val="00254B0C"/>
    <w:rsid w:val="00254C10"/>
    <w:rsid w:val="002570CB"/>
    <w:rsid w:val="00262753"/>
    <w:rsid w:val="002630E9"/>
    <w:rsid w:val="002632E9"/>
    <w:rsid w:val="0027027B"/>
    <w:rsid w:val="002709E9"/>
    <w:rsid w:val="00273517"/>
    <w:rsid w:val="00277398"/>
    <w:rsid w:val="00282E2D"/>
    <w:rsid w:val="002830A3"/>
    <w:rsid w:val="0028512D"/>
    <w:rsid w:val="00285DBC"/>
    <w:rsid w:val="00287B96"/>
    <w:rsid w:val="002939AB"/>
    <w:rsid w:val="00294DF0"/>
    <w:rsid w:val="00296A57"/>
    <w:rsid w:val="002A0FAE"/>
    <w:rsid w:val="002A1D6C"/>
    <w:rsid w:val="002A2301"/>
    <w:rsid w:val="002A3FFE"/>
    <w:rsid w:val="002A42E6"/>
    <w:rsid w:val="002A68AB"/>
    <w:rsid w:val="002B1E8F"/>
    <w:rsid w:val="002B24B3"/>
    <w:rsid w:val="002C07A9"/>
    <w:rsid w:val="002C0DD7"/>
    <w:rsid w:val="002C29E9"/>
    <w:rsid w:val="002C2F6F"/>
    <w:rsid w:val="002C3C14"/>
    <w:rsid w:val="002C4937"/>
    <w:rsid w:val="002C580C"/>
    <w:rsid w:val="002C6662"/>
    <w:rsid w:val="002D10CE"/>
    <w:rsid w:val="002D17C5"/>
    <w:rsid w:val="002D26B3"/>
    <w:rsid w:val="002D41C3"/>
    <w:rsid w:val="002E4632"/>
    <w:rsid w:val="002E502D"/>
    <w:rsid w:val="002F50AC"/>
    <w:rsid w:val="002F6BCE"/>
    <w:rsid w:val="002F6C88"/>
    <w:rsid w:val="002F724B"/>
    <w:rsid w:val="0030567F"/>
    <w:rsid w:val="00306EBB"/>
    <w:rsid w:val="00307211"/>
    <w:rsid w:val="003075FD"/>
    <w:rsid w:val="00307EEB"/>
    <w:rsid w:val="0031394C"/>
    <w:rsid w:val="00314A52"/>
    <w:rsid w:val="00317BC4"/>
    <w:rsid w:val="003210CA"/>
    <w:rsid w:val="00324C39"/>
    <w:rsid w:val="00327EED"/>
    <w:rsid w:val="00330243"/>
    <w:rsid w:val="00334189"/>
    <w:rsid w:val="0033452E"/>
    <w:rsid w:val="00334B3C"/>
    <w:rsid w:val="00335B7C"/>
    <w:rsid w:val="00335D24"/>
    <w:rsid w:val="00335DC9"/>
    <w:rsid w:val="00341BBE"/>
    <w:rsid w:val="00345D52"/>
    <w:rsid w:val="00346AA8"/>
    <w:rsid w:val="00346B73"/>
    <w:rsid w:val="0035040A"/>
    <w:rsid w:val="00350EF1"/>
    <w:rsid w:val="003514B3"/>
    <w:rsid w:val="00352302"/>
    <w:rsid w:val="003536F6"/>
    <w:rsid w:val="00354728"/>
    <w:rsid w:val="00370B44"/>
    <w:rsid w:val="003718D1"/>
    <w:rsid w:val="00374502"/>
    <w:rsid w:val="00375398"/>
    <w:rsid w:val="003754F3"/>
    <w:rsid w:val="00377F51"/>
    <w:rsid w:val="003826D4"/>
    <w:rsid w:val="00382AC6"/>
    <w:rsid w:val="00384509"/>
    <w:rsid w:val="0038555B"/>
    <w:rsid w:val="00385A4C"/>
    <w:rsid w:val="003923FF"/>
    <w:rsid w:val="00395357"/>
    <w:rsid w:val="003A0284"/>
    <w:rsid w:val="003A105E"/>
    <w:rsid w:val="003A306D"/>
    <w:rsid w:val="003A697E"/>
    <w:rsid w:val="003B1C9A"/>
    <w:rsid w:val="003B226C"/>
    <w:rsid w:val="003B649C"/>
    <w:rsid w:val="003B7DA1"/>
    <w:rsid w:val="003C28C9"/>
    <w:rsid w:val="003C5233"/>
    <w:rsid w:val="003C563B"/>
    <w:rsid w:val="003C67D5"/>
    <w:rsid w:val="003C7802"/>
    <w:rsid w:val="003D24EF"/>
    <w:rsid w:val="003D4A13"/>
    <w:rsid w:val="003D5516"/>
    <w:rsid w:val="003D760A"/>
    <w:rsid w:val="003D7994"/>
    <w:rsid w:val="003D7ADB"/>
    <w:rsid w:val="003E0371"/>
    <w:rsid w:val="003E7E2B"/>
    <w:rsid w:val="003F4D86"/>
    <w:rsid w:val="003F7116"/>
    <w:rsid w:val="00400022"/>
    <w:rsid w:val="00401E27"/>
    <w:rsid w:val="0040583D"/>
    <w:rsid w:val="00412989"/>
    <w:rsid w:val="00412E9E"/>
    <w:rsid w:val="004143B8"/>
    <w:rsid w:val="00416286"/>
    <w:rsid w:val="0041711D"/>
    <w:rsid w:val="00424939"/>
    <w:rsid w:val="00432379"/>
    <w:rsid w:val="004328CF"/>
    <w:rsid w:val="004335A8"/>
    <w:rsid w:val="00434891"/>
    <w:rsid w:val="004368D5"/>
    <w:rsid w:val="00436ABB"/>
    <w:rsid w:val="00441B9C"/>
    <w:rsid w:val="004429CB"/>
    <w:rsid w:val="004500BF"/>
    <w:rsid w:val="00450522"/>
    <w:rsid w:val="004514DA"/>
    <w:rsid w:val="00452E23"/>
    <w:rsid w:val="0046288E"/>
    <w:rsid w:val="00462A7D"/>
    <w:rsid w:val="00463CD7"/>
    <w:rsid w:val="00465147"/>
    <w:rsid w:val="004669A9"/>
    <w:rsid w:val="00467ECC"/>
    <w:rsid w:val="0047193E"/>
    <w:rsid w:val="00476A5C"/>
    <w:rsid w:val="004803C6"/>
    <w:rsid w:val="0049176D"/>
    <w:rsid w:val="004923BB"/>
    <w:rsid w:val="00492C23"/>
    <w:rsid w:val="004947FC"/>
    <w:rsid w:val="004972A9"/>
    <w:rsid w:val="00497755"/>
    <w:rsid w:val="004A529A"/>
    <w:rsid w:val="004A7938"/>
    <w:rsid w:val="004B160A"/>
    <w:rsid w:val="004B1A92"/>
    <w:rsid w:val="004B1FD1"/>
    <w:rsid w:val="004B285E"/>
    <w:rsid w:val="004B2A6D"/>
    <w:rsid w:val="004B336C"/>
    <w:rsid w:val="004B7E3C"/>
    <w:rsid w:val="004C4678"/>
    <w:rsid w:val="004C6005"/>
    <w:rsid w:val="004C6D03"/>
    <w:rsid w:val="004C7768"/>
    <w:rsid w:val="004D34F9"/>
    <w:rsid w:val="004D4DD3"/>
    <w:rsid w:val="004E0A3C"/>
    <w:rsid w:val="004E11B5"/>
    <w:rsid w:val="004E1871"/>
    <w:rsid w:val="004E22E9"/>
    <w:rsid w:val="004E3549"/>
    <w:rsid w:val="004E51F1"/>
    <w:rsid w:val="004E7169"/>
    <w:rsid w:val="004E7FA2"/>
    <w:rsid w:val="004F2D4C"/>
    <w:rsid w:val="004F641F"/>
    <w:rsid w:val="00501D08"/>
    <w:rsid w:val="005046C7"/>
    <w:rsid w:val="00505C8B"/>
    <w:rsid w:val="005100F7"/>
    <w:rsid w:val="0051027D"/>
    <w:rsid w:val="005108A8"/>
    <w:rsid w:val="00511A80"/>
    <w:rsid w:val="00512083"/>
    <w:rsid w:val="005153B4"/>
    <w:rsid w:val="00515D23"/>
    <w:rsid w:val="005277B4"/>
    <w:rsid w:val="0053071E"/>
    <w:rsid w:val="00531133"/>
    <w:rsid w:val="005342E0"/>
    <w:rsid w:val="00535682"/>
    <w:rsid w:val="00537394"/>
    <w:rsid w:val="005424BE"/>
    <w:rsid w:val="005430E6"/>
    <w:rsid w:val="00543621"/>
    <w:rsid w:val="00545533"/>
    <w:rsid w:val="00546DF4"/>
    <w:rsid w:val="00547FA3"/>
    <w:rsid w:val="005509AC"/>
    <w:rsid w:val="00555057"/>
    <w:rsid w:val="00557DA7"/>
    <w:rsid w:val="00561403"/>
    <w:rsid w:val="00562E0F"/>
    <w:rsid w:val="0056579A"/>
    <w:rsid w:val="005666C9"/>
    <w:rsid w:val="00567D90"/>
    <w:rsid w:val="00580157"/>
    <w:rsid w:val="0058083F"/>
    <w:rsid w:val="00583C5B"/>
    <w:rsid w:val="00590D4F"/>
    <w:rsid w:val="00594CA2"/>
    <w:rsid w:val="00595353"/>
    <w:rsid w:val="005A2E08"/>
    <w:rsid w:val="005B06C7"/>
    <w:rsid w:val="005B4962"/>
    <w:rsid w:val="005B6BFE"/>
    <w:rsid w:val="005B70A9"/>
    <w:rsid w:val="005B7F54"/>
    <w:rsid w:val="005C16BE"/>
    <w:rsid w:val="005C1AEC"/>
    <w:rsid w:val="005C45AC"/>
    <w:rsid w:val="005C5305"/>
    <w:rsid w:val="005C5F3B"/>
    <w:rsid w:val="005C6FB8"/>
    <w:rsid w:val="005C7780"/>
    <w:rsid w:val="005D20F6"/>
    <w:rsid w:val="005D4A12"/>
    <w:rsid w:val="005E0310"/>
    <w:rsid w:val="005E4C09"/>
    <w:rsid w:val="005E58E6"/>
    <w:rsid w:val="005E6488"/>
    <w:rsid w:val="005E6960"/>
    <w:rsid w:val="005E6C52"/>
    <w:rsid w:val="005E6E9D"/>
    <w:rsid w:val="005F133B"/>
    <w:rsid w:val="005F1783"/>
    <w:rsid w:val="005F273F"/>
    <w:rsid w:val="005F67F9"/>
    <w:rsid w:val="005F70B2"/>
    <w:rsid w:val="0060204D"/>
    <w:rsid w:val="006040EF"/>
    <w:rsid w:val="00605721"/>
    <w:rsid w:val="00613106"/>
    <w:rsid w:val="006137DE"/>
    <w:rsid w:val="006149EF"/>
    <w:rsid w:val="00614A5C"/>
    <w:rsid w:val="0061510E"/>
    <w:rsid w:val="00617D48"/>
    <w:rsid w:val="006211E1"/>
    <w:rsid w:val="00622330"/>
    <w:rsid w:val="00622502"/>
    <w:rsid w:val="006234D5"/>
    <w:rsid w:val="0062360B"/>
    <w:rsid w:val="0062728B"/>
    <w:rsid w:val="00627365"/>
    <w:rsid w:val="006317C9"/>
    <w:rsid w:val="00633774"/>
    <w:rsid w:val="00634CB2"/>
    <w:rsid w:val="006367D8"/>
    <w:rsid w:val="00641C98"/>
    <w:rsid w:val="00641E38"/>
    <w:rsid w:val="00646010"/>
    <w:rsid w:val="006501B5"/>
    <w:rsid w:val="00651450"/>
    <w:rsid w:val="00660CB1"/>
    <w:rsid w:val="00663CAA"/>
    <w:rsid w:val="00677709"/>
    <w:rsid w:val="006802DC"/>
    <w:rsid w:val="0068032B"/>
    <w:rsid w:val="006830FD"/>
    <w:rsid w:val="0068390D"/>
    <w:rsid w:val="00685545"/>
    <w:rsid w:val="006877B4"/>
    <w:rsid w:val="00694DA5"/>
    <w:rsid w:val="006A2FF1"/>
    <w:rsid w:val="006A3521"/>
    <w:rsid w:val="006A5B6F"/>
    <w:rsid w:val="006A6DFF"/>
    <w:rsid w:val="006A7713"/>
    <w:rsid w:val="006B13C1"/>
    <w:rsid w:val="006B207F"/>
    <w:rsid w:val="006B3AE3"/>
    <w:rsid w:val="006B416B"/>
    <w:rsid w:val="006B4646"/>
    <w:rsid w:val="006C28D9"/>
    <w:rsid w:val="006C3578"/>
    <w:rsid w:val="006C4CFD"/>
    <w:rsid w:val="006C6661"/>
    <w:rsid w:val="006C730D"/>
    <w:rsid w:val="006D05E9"/>
    <w:rsid w:val="006D2D72"/>
    <w:rsid w:val="006D4FC9"/>
    <w:rsid w:val="006D6D92"/>
    <w:rsid w:val="006D7DCB"/>
    <w:rsid w:val="006E285F"/>
    <w:rsid w:val="006E4910"/>
    <w:rsid w:val="006E5FA5"/>
    <w:rsid w:val="006E6278"/>
    <w:rsid w:val="006E7026"/>
    <w:rsid w:val="006E78C1"/>
    <w:rsid w:val="006F1118"/>
    <w:rsid w:val="006F4965"/>
    <w:rsid w:val="006F51F4"/>
    <w:rsid w:val="006F5FEC"/>
    <w:rsid w:val="0070073C"/>
    <w:rsid w:val="00702952"/>
    <w:rsid w:val="00702EF8"/>
    <w:rsid w:val="007061EC"/>
    <w:rsid w:val="00707BE4"/>
    <w:rsid w:val="00711CED"/>
    <w:rsid w:val="007122AA"/>
    <w:rsid w:val="00712FAA"/>
    <w:rsid w:val="00713BCE"/>
    <w:rsid w:val="00715CE5"/>
    <w:rsid w:val="007179D0"/>
    <w:rsid w:val="00717B57"/>
    <w:rsid w:val="00723E63"/>
    <w:rsid w:val="00725DFD"/>
    <w:rsid w:val="00727AE4"/>
    <w:rsid w:val="0073229F"/>
    <w:rsid w:val="00735032"/>
    <w:rsid w:val="007378A3"/>
    <w:rsid w:val="007425BF"/>
    <w:rsid w:val="00745685"/>
    <w:rsid w:val="00752D92"/>
    <w:rsid w:val="0075390D"/>
    <w:rsid w:val="00755081"/>
    <w:rsid w:val="00761D30"/>
    <w:rsid w:val="00765ED8"/>
    <w:rsid w:val="0077021F"/>
    <w:rsid w:val="00777B9C"/>
    <w:rsid w:val="00784FF8"/>
    <w:rsid w:val="00786ED5"/>
    <w:rsid w:val="00787C6B"/>
    <w:rsid w:val="00791C96"/>
    <w:rsid w:val="007927CC"/>
    <w:rsid w:val="007942A1"/>
    <w:rsid w:val="007943D9"/>
    <w:rsid w:val="007946D4"/>
    <w:rsid w:val="00794782"/>
    <w:rsid w:val="00797715"/>
    <w:rsid w:val="007A0465"/>
    <w:rsid w:val="007A0A73"/>
    <w:rsid w:val="007A0AB0"/>
    <w:rsid w:val="007A10D4"/>
    <w:rsid w:val="007A1280"/>
    <w:rsid w:val="007A20C6"/>
    <w:rsid w:val="007A29ED"/>
    <w:rsid w:val="007A7F30"/>
    <w:rsid w:val="007B2122"/>
    <w:rsid w:val="007B7646"/>
    <w:rsid w:val="007C5555"/>
    <w:rsid w:val="007C67E0"/>
    <w:rsid w:val="007D30C6"/>
    <w:rsid w:val="007D4D94"/>
    <w:rsid w:val="007D79D2"/>
    <w:rsid w:val="007E2CA7"/>
    <w:rsid w:val="007E3163"/>
    <w:rsid w:val="007E421F"/>
    <w:rsid w:val="007E5963"/>
    <w:rsid w:val="007E6A63"/>
    <w:rsid w:val="007E72BF"/>
    <w:rsid w:val="007E7801"/>
    <w:rsid w:val="007F15C5"/>
    <w:rsid w:val="007F2078"/>
    <w:rsid w:val="007F22E0"/>
    <w:rsid w:val="007F43D2"/>
    <w:rsid w:val="007F52D9"/>
    <w:rsid w:val="007F6312"/>
    <w:rsid w:val="007F7E9A"/>
    <w:rsid w:val="00804AC0"/>
    <w:rsid w:val="00812FE6"/>
    <w:rsid w:val="00813AF9"/>
    <w:rsid w:val="00814C2E"/>
    <w:rsid w:val="00814C45"/>
    <w:rsid w:val="00817785"/>
    <w:rsid w:val="008210B1"/>
    <w:rsid w:val="00827E37"/>
    <w:rsid w:val="00846DAB"/>
    <w:rsid w:val="008473CC"/>
    <w:rsid w:val="00852F5E"/>
    <w:rsid w:val="008532E4"/>
    <w:rsid w:val="00855CFB"/>
    <w:rsid w:val="00855D7A"/>
    <w:rsid w:val="00855FD5"/>
    <w:rsid w:val="00863F7D"/>
    <w:rsid w:val="00864564"/>
    <w:rsid w:val="00865090"/>
    <w:rsid w:val="008651CC"/>
    <w:rsid w:val="00865CAA"/>
    <w:rsid w:val="00865CD9"/>
    <w:rsid w:val="00870F9A"/>
    <w:rsid w:val="00873A0D"/>
    <w:rsid w:val="008745D1"/>
    <w:rsid w:val="0087520C"/>
    <w:rsid w:val="0087737A"/>
    <w:rsid w:val="008779E5"/>
    <w:rsid w:val="00880DCD"/>
    <w:rsid w:val="0088163B"/>
    <w:rsid w:val="0088425D"/>
    <w:rsid w:val="008867D7"/>
    <w:rsid w:val="0088782D"/>
    <w:rsid w:val="00897BF9"/>
    <w:rsid w:val="008A0E19"/>
    <w:rsid w:val="008B1832"/>
    <w:rsid w:val="008B2075"/>
    <w:rsid w:val="008B7D4B"/>
    <w:rsid w:val="008C190D"/>
    <w:rsid w:val="008C3E60"/>
    <w:rsid w:val="008C6F85"/>
    <w:rsid w:val="008D0568"/>
    <w:rsid w:val="008D1129"/>
    <w:rsid w:val="008D306F"/>
    <w:rsid w:val="008E3D97"/>
    <w:rsid w:val="008E6B5C"/>
    <w:rsid w:val="008E7F93"/>
    <w:rsid w:val="008F0836"/>
    <w:rsid w:val="008F2661"/>
    <w:rsid w:val="008F34E8"/>
    <w:rsid w:val="008F358B"/>
    <w:rsid w:val="008F59E7"/>
    <w:rsid w:val="00900521"/>
    <w:rsid w:val="0091114D"/>
    <w:rsid w:val="00920AD2"/>
    <w:rsid w:val="0092179D"/>
    <w:rsid w:val="0092686A"/>
    <w:rsid w:val="009278B0"/>
    <w:rsid w:val="009305E0"/>
    <w:rsid w:val="00931ADA"/>
    <w:rsid w:val="00932A92"/>
    <w:rsid w:val="00936979"/>
    <w:rsid w:val="00937894"/>
    <w:rsid w:val="00947238"/>
    <w:rsid w:val="009508B8"/>
    <w:rsid w:val="009521DE"/>
    <w:rsid w:val="00953EF3"/>
    <w:rsid w:val="00954BFD"/>
    <w:rsid w:val="00954FE4"/>
    <w:rsid w:val="00955212"/>
    <w:rsid w:val="009565A3"/>
    <w:rsid w:val="00956DAA"/>
    <w:rsid w:val="00957FD1"/>
    <w:rsid w:val="00960001"/>
    <w:rsid w:val="009603D0"/>
    <w:rsid w:val="009614E3"/>
    <w:rsid w:val="00961949"/>
    <w:rsid w:val="0096605D"/>
    <w:rsid w:val="00973499"/>
    <w:rsid w:val="00973A86"/>
    <w:rsid w:val="00973C05"/>
    <w:rsid w:val="009750B7"/>
    <w:rsid w:val="0097729A"/>
    <w:rsid w:val="009775B3"/>
    <w:rsid w:val="00982E51"/>
    <w:rsid w:val="00983385"/>
    <w:rsid w:val="009842BF"/>
    <w:rsid w:val="009854A0"/>
    <w:rsid w:val="00994C1D"/>
    <w:rsid w:val="00995267"/>
    <w:rsid w:val="009A1389"/>
    <w:rsid w:val="009A2E1E"/>
    <w:rsid w:val="009C0EDD"/>
    <w:rsid w:val="009C14C6"/>
    <w:rsid w:val="009C480F"/>
    <w:rsid w:val="009C6563"/>
    <w:rsid w:val="009C6A60"/>
    <w:rsid w:val="009D4B67"/>
    <w:rsid w:val="009D5B3A"/>
    <w:rsid w:val="009D63A1"/>
    <w:rsid w:val="009D6436"/>
    <w:rsid w:val="009E27AF"/>
    <w:rsid w:val="009E4DDC"/>
    <w:rsid w:val="009E6B75"/>
    <w:rsid w:val="009F462F"/>
    <w:rsid w:val="009F5482"/>
    <w:rsid w:val="009F572F"/>
    <w:rsid w:val="00A01241"/>
    <w:rsid w:val="00A0247C"/>
    <w:rsid w:val="00A063D8"/>
    <w:rsid w:val="00A076B3"/>
    <w:rsid w:val="00A11D37"/>
    <w:rsid w:val="00A154D3"/>
    <w:rsid w:val="00A15CC6"/>
    <w:rsid w:val="00A175F0"/>
    <w:rsid w:val="00A2197D"/>
    <w:rsid w:val="00A24ABB"/>
    <w:rsid w:val="00A315C5"/>
    <w:rsid w:val="00A33953"/>
    <w:rsid w:val="00A348DE"/>
    <w:rsid w:val="00A35E3F"/>
    <w:rsid w:val="00A375AB"/>
    <w:rsid w:val="00A44CFE"/>
    <w:rsid w:val="00A460AF"/>
    <w:rsid w:val="00A56B29"/>
    <w:rsid w:val="00A57B88"/>
    <w:rsid w:val="00A61C1F"/>
    <w:rsid w:val="00A711D6"/>
    <w:rsid w:val="00A71F4F"/>
    <w:rsid w:val="00A81BDB"/>
    <w:rsid w:val="00A8400B"/>
    <w:rsid w:val="00A84418"/>
    <w:rsid w:val="00AA0F99"/>
    <w:rsid w:val="00AA1DE8"/>
    <w:rsid w:val="00AA278C"/>
    <w:rsid w:val="00AA3387"/>
    <w:rsid w:val="00AA3943"/>
    <w:rsid w:val="00AA5A87"/>
    <w:rsid w:val="00AB09EE"/>
    <w:rsid w:val="00AB3164"/>
    <w:rsid w:val="00AB3A29"/>
    <w:rsid w:val="00AB4D49"/>
    <w:rsid w:val="00AB6FF9"/>
    <w:rsid w:val="00AC2A3E"/>
    <w:rsid w:val="00AD089C"/>
    <w:rsid w:val="00AD3C44"/>
    <w:rsid w:val="00AD4654"/>
    <w:rsid w:val="00AE0002"/>
    <w:rsid w:val="00AE15B1"/>
    <w:rsid w:val="00AE186C"/>
    <w:rsid w:val="00AE1C1D"/>
    <w:rsid w:val="00AE2CBA"/>
    <w:rsid w:val="00AE35C0"/>
    <w:rsid w:val="00AE4F72"/>
    <w:rsid w:val="00AE72CF"/>
    <w:rsid w:val="00AE7C1E"/>
    <w:rsid w:val="00AF50B7"/>
    <w:rsid w:val="00AF7C3E"/>
    <w:rsid w:val="00B00D5A"/>
    <w:rsid w:val="00B01859"/>
    <w:rsid w:val="00B026CD"/>
    <w:rsid w:val="00B044F1"/>
    <w:rsid w:val="00B04EE8"/>
    <w:rsid w:val="00B06F3C"/>
    <w:rsid w:val="00B13F91"/>
    <w:rsid w:val="00B2030E"/>
    <w:rsid w:val="00B2084B"/>
    <w:rsid w:val="00B26588"/>
    <w:rsid w:val="00B27431"/>
    <w:rsid w:val="00B35CA9"/>
    <w:rsid w:val="00B372C4"/>
    <w:rsid w:val="00B40548"/>
    <w:rsid w:val="00B45F5F"/>
    <w:rsid w:val="00B4783D"/>
    <w:rsid w:val="00B504A8"/>
    <w:rsid w:val="00B52E38"/>
    <w:rsid w:val="00B53D8E"/>
    <w:rsid w:val="00B55213"/>
    <w:rsid w:val="00B62127"/>
    <w:rsid w:val="00B6475F"/>
    <w:rsid w:val="00B710E2"/>
    <w:rsid w:val="00B75282"/>
    <w:rsid w:val="00B76901"/>
    <w:rsid w:val="00B800A0"/>
    <w:rsid w:val="00B860B9"/>
    <w:rsid w:val="00B863FD"/>
    <w:rsid w:val="00B908A9"/>
    <w:rsid w:val="00B91687"/>
    <w:rsid w:val="00B926D0"/>
    <w:rsid w:val="00B926E1"/>
    <w:rsid w:val="00B92BCF"/>
    <w:rsid w:val="00B974C3"/>
    <w:rsid w:val="00BA0003"/>
    <w:rsid w:val="00BA0C52"/>
    <w:rsid w:val="00BA2D33"/>
    <w:rsid w:val="00BA64F4"/>
    <w:rsid w:val="00BA754F"/>
    <w:rsid w:val="00BA798D"/>
    <w:rsid w:val="00BA7A2D"/>
    <w:rsid w:val="00BB14DE"/>
    <w:rsid w:val="00BB2C4B"/>
    <w:rsid w:val="00BB559E"/>
    <w:rsid w:val="00BB5EFF"/>
    <w:rsid w:val="00BC1098"/>
    <w:rsid w:val="00BC38D4"/>
    <w:rsid w:val="00BC3C09"/>
    <w:rsid w:val="00BC44D8"/>
    <w:rsid w:val="00BC63D2"/>
    <w:rsid w:val="00BC758B"/>
    <w:rsid w:val="00BD0886"/>
    <w:rsid w:val="00BD09BC"/>
    <w:rsid w:val="00BD290F"/>
    <w:rsid w:val="00BD35F2"/>
    <w:rsid w:val="00BD45ED"/>
    <w:rsid w:val="00BD48AD"/>
    <w:rsid w:val="00BD6293"/>
    <w:rsid w:val="00BD6F68"/>
    <w:rsid w:val="00BD7820"/>
    <w:rsid w:val="00BE42F8"/>
    <w:rsid w:val="00BE6C60"/>
    <w:rsid w:val="00BE74DE"/>
    <w:rsid w:val="00BF210A"/>
    <w:rsid w:val="00BF355E"/>
    <w:rsid w:val="00BF5B66"/>
    <w:rsid w:val="00BF6DDC"/>
    <w:rsid w:val="00C008E0"/>
    <w:rsid w:val="00C031CC"/>
    <w:rsid w:val="00C06E57"/>
    <w:rsid w:val="00C07110"/>
    <w:rsid w:val="00C077B3"/>
    <w:rsid w:val="00C07E45"/>
    <w:rsid w:val="00C1091C"/>
    <w:rsid w:val="00C1249A"/>
    <w:rsid w:val="00C124FC"/>
    <w:rsid w:val="00C167E0"/>
    <w:rsid w:val="00C174DE"/>
    <w:rsid w:val="00C25766"/>
    <w:rsid w:val="00C31188"/>
    <w:rsid w:val="00C31F04"/>
    <w:rsid w:val="00C32E77"/>
    <w:rsid w:val="00C354A4"/>
    <w:rsid w:val="00C3590E"/>
    <w:rsid w:val="00C37BDA"/>
    <w:rsid w:val="00C4180C"/>
    <w:rsid w:val="00C44DEC"/>
    <w:rsid w:val="00C57163"/>
    <w:rsid w:val="00C60B37"/>
    <w:rsid w:val="00C640B5"/>
    <w:rsid w:val="00C6537A"/>
    <w:rsid w:val="00C66CC5"/>
    <w:rsid w:val="00C7576C"/>
    <w:rsid w:val="00C80B5C"/>
    <w:rsid w:val="00C82076"/>
    <w:rsid w:val="00C82566"/>
    <w:rsid w:val="00C839B5"/>
    <w:rsid w:val="00C85A6C"/>
    <w:rsid w:val="00C8740E"/>
    <w:rsid w:val="00C93E51"/>
    <w:rsid w:val="00C95990"/>
    <w:rsid w:val="00C96A60"/>
    <w:rsid w:val="00CA53FD"/>
    <w:rsid w:val="00CB19E0"/>
    <w:rsid w:val="00CB21DC"/>
    <w:rsid w:val="00CB2BCD"/>
    <w:rsid w:val="00CB328A"/>
    <w:rsid w:val="00CB7BC4"/>
    <w:rsid w:val="00CC04F5"/>
    <w:rsid w:val="00CC07B0"/>
    <w:rsid w:val="00CC0F54"/>
    <w:rsid w:val="00CC2D80"/>
    <w:rsid w:val="00CD0A1B"/>
    <w:rsid w:val="00CD1350"/>
    <w:rsid w:val="00CD5B9F"/>
    <w:rsid w:val="00CD5EEC"/>
    <w:rsid w:val="00CE010F"/>
    <w:rsid w:val="00CE24F0"/>
    <w:rsid w:val="00CE2A51"/>
    <w:rsid w:val="00CE4A1C"/>
    <w:rsid w:val="00CE614E"/>
    <w:rsid w:val="00CE6C8D"/>
    <w:rsid w:val="00D016B7"/>
    <w:rsid w:val="00D02CB1"/>
    <w:rsid w:val="00D107FF"/>
    <w:rsid w:val="00D20617"/>
    <w:rsid w:val="00D206E3"/>
    <w:rsid w:val="00D20919"/>
    <w:rsid w:val="00D209CC"/>
    <w:rsid w:val="00D20F6A"/>
    <w:rsid w:val="00D237A8"/>
    <w:rsid w:val="00D27C93"/>
    <w:rsid w:val="00D3007E"/>
    <w:rsid w:val="00D3059A"/>
    <w:rsid w:val="00D30D63"/>
    <w:rsid w:val="00D40F72"/>
    <w:rsid w:val="00D41040"/>
    <w:rsid w:val="00D42223"/>
    <w:rsid w:val="00D43966"/>
    <w:rsid w:val="00D45BBB"/>
    <w:rsid w:val="00D51AE3"/>
    <w:rsid w:val="00D561F3"/>
    <w:rsid w:val="00D57048"/>
    <w:rsid w:val="00D57267"/>
    <w:rsid w:val="00D5792A"/>
    <w:rsid w:val="00D6008B"/>
    <w:rsid w:val="00D62C41"/>
    <w:rsid w:val="00D62EB2"/>
    <w:rsid w:val="00D666C6"/>
    <w:rsid w:val="00D668E6"/>
    <w:rsid w:val="00D67CDA"/>
    <w:rsid w:val="00D67F2D"/>
    <w:rsid w:val="00D70AE3"/>
    <w:rsid w:val="00D722FA"/>
    <w:rsid w:val="00D752E2"/>
    <w:rsid w:val="00D75E8C"/>
    <w:rsid w:val="00D80720"/>
    <w:rsid w:val="00D8197C"/>
    <w:rsid w:val="00D86877"/>
    <w:rsid w:val="00D8720A"/>
    <w:rsid w:val="00D9140B"/>
    <w:rsid w:val="00D917C5"/>
    <w:rsid w:val="00D91D6F"/>
    <w:rsid w:val="00D92042"/>
    <w:rsid w:val="00D935EF"/>
    <w:rsid w:val="00D94288"/>
    <w:rsid w:val="00D952C9"/>
    <w:rsid w:val="00D954AD"/>
    <w:rsid w:val="00D96618"/>
    <w:rsid w:val="00DA0037"/>
    <w:rsid w:val="00DA30FD"/>
    <w:rsid w:val="00DA3BE4"/>
    <w:rsid w:val="00DA6122"/>
    <w:rsid w:val="00DB15DF"/>
    <w:rsid w:val="00DB292D"/>
    <w:rsid w:val="00DB3C6D"/>
    <w:rsid w:val="00DB4753"/>
    <w:rsid w:val="00DB4917"/>
    <w:rsid w:val="00DB5D56"/>
    <w:rsid w:val="00DB5E80"/>
    <w:rsid w:val="00DB6772"/>
    <w:rsid w:val="00DB7433"/>
    <w:rsid w:val="00DC26DA"/>
    <w:rsid w:val="00DC275A"/>
    <w:rsid w:val="00DC2BFC"/>
    <w:rsid w:val="00DC4522"/>
    <w:rsid w:val="00DC4BC9"/>
    <w:rsid w:val="00DD0325"/>
    <w:rsid w:val="00DD1B2C"/>
    <w:rsid w:val="00DD2827"/>
    <w:rsid w:val="00DD3904"/>
    <w:rsid w:val="00DD39F7"/>
    <w:rsid w:val="00DD3E2F"/>
    <w:rsid w:val="00DE0095"/>
    <w:rsid w:val="00DE1CB6"/>
    <w:rsid w:val="00DE4631"/>
    <w:rsid w:val="00DF2599"/>
    <w:rsid w:val="00DF3486"/>
    <w:rsid w:val="00DF3500"/>
    <w:rsid w:val="00DF4DDA"/>
    <w:rsid w:val="00E00485"/>
    <w:rsid w:val="00E03A2A"/>
    <w:rsid w:val="00E11A40"/>
    <w:rsid w:val="00E123B6"/>
    <w:rsid w:val="00E138AA"/>
    <w:rsid w:val="00E16295"/>
    <w:rsid w:val="00E16989"/>
    <w:rsid w:val="00E16C08"/>
    <w:rsid w:val="00E27B4C"/>
    <w:rsid w:val="00E302AA"/>
    <w:rsid w:val="00E32869"/>
    <w:rsid w:val="00E3475F"/>
    <w:rsid w:val="00E3576A"/>
    <w:rsid w:val="00E405F1"/>
    <w:rsid w:val="00E437CB"/>
    <w:rsid w:val="00E443A3"/>
    <w:rsid w:val="00E51BA9"/>
    <w:rsid w:val="00E51E0D"/>
    <w:rsid w:val="00E5535B"/>
    <w:rsid w:val="00E60C88"/>
    <w:rsid w:val="00E617B7"/>
    <w:rsid w:val="00E70055"/>
    <w:rsid w:val="00E71FE3"/>
    <w:rsid w:val="00E728AE"/>
    <w:rsid w:val="00E7339F"/>
    <w:rsid w:val="00E82A65"/>
    <w:rsid w:val="00E8425D"/>
    <w:rsid w:val="00E84766"/>
    <w:rsid w:val="00E86F04"/>
    <w:rsid w:val="00E95F6F"/>
    <w:rsid w:val="00E9604B"/>
    <w:rsid w:val="00E97871"/>
    <w:rsid w:val="00EA1989"/>
    <w:rsid w:val="00EA2BB2"/>
    <w:rsid w:val="00EA369E"/>
    <w:rsid w:val="00EA571E"/>
    <w:rsid w:val="00EA5E8F"/>
    <w:rsid w:val="00EA6790"/>
    <w:rsid w:val="00EA70F2"/>
    <w:rsid w:val="00EB5A0F"/>
    <w:rsid w:val="00EB5CF0"/>
    <w:rsid w:val="00EB70E8"/>
    <w:rsid w:val="00EB71FC"/>
    <w:rsid w:val="00EC05C9"/>
    <w:rsid w:val="00EC0606"/>
    <w:rsid w:val="00EC0A58"/>
    <w:rsid w:val="00EC0F34"/>
    <w:rsid w:val="00EC12CE"/>
    <w:rsid w:val="00EC3465"/>
    <w:rsid w:val="00EC3DCB"/>
    <w:rsid w:val="00ED2F31"/>
    <w:rsid w:val="00ED5CD1"/>
    <w:rsid w:val="00ED6C33"/>
    <w:rsid w:val="00EE213F"/>
    <w:rsid w:val="00EE7BA3"/>
    <w:rsid w:val="00EF1BDE"/>
    <w:rsid w:val="00EF2666"/>
    <w:rsid w:val="00EF35A5"/>
    <w:rsid w:val="00EF455E"/>
    <w:rsid w:val="00EF4F3D"/>
    <w:rsid w:val="00EF5E2B"/>
    <w:rsid w:val="00F1105A"/>
    <w:rsid w:val="00F13023"/>
    <w:rsid w:val="00F16BE5"/>
    <w:rsid w:val="00F17302"/>
    <w:rsid w:val="00F17B4A"/>
    <w:rsid w:val="00F17E31"/>
    <w:rsid w:val="00F2192C"/>
    <w:rsid w:val="00F239C6"/>
    <w:rsid w:val="00F30095"/>
    <w:rsid w:val="00F33865"/>
    <w:rsid w:val="00F33D68"/>
    <w:rsid w:val="00F35F69"/>
    <w:rsid w:val="00F36A18"/>
    <w:rsid w:val="00F36B85"/>
    <w:rsid w:val="00F37AFB"/>
    <w:rsid w:val="00F37DAE"/>
    <w:rsid w:val="00F4083A"/>
    <w:rsid w:val="00F42727"/>
    <w:rsid w:val="00F43242"/>
    <w:rsid w:val="00F457D6"/>
    <w:rsid w:val="00F4677C"/>
    <w:rsid w:val="00F52074"/>
    <w:rsid w:val="00F5375B"/>
    <w:rsid w:val="00F54E5F"/>
    <w:rsid w:val="00F5673A"/>
    <w:rsid w:val="00F61ABD"/>
    <w:rsid w:val="00F6385B"/>
    <w:rsid w:val="00F6433E"/>
    <w:rsid w:val="00F647A3"/>
    <w:rsid w:val="00F70429"/>
    <w:rsid w:val="00F738FD"/>
    <w:rsid w:val="00F7553A"/>
    <w:rsid w:val="00F80634"/>
    <w:rsid w:val="00F8383B"/>
    <w:rsid w:val="00F845B7"/>
    <w:rsid w:val="00F86493"/>
    <w:rsid w:val="00F93880"/>
    <w:rsid w:val="00F9429D"/>
    <w:rsid w:val="00F95075"/>
    <w:rsid w:val="00FA02F4"/>
    <w:rsid w:val="00FA45EF"/>
    <w:rsid w:val="00FB1F00"/>
    <w:rsid w:val="00FB5E55"/>
    <w:rsid w:val="00FB5FFF"/>
    <w:rsid w:val="00FB63BD"/>
    <w:rsid w:val="00FB7B6C"/>
    <w:rsid w:val="00FC31F5"/>
    <w:rsid w:val="00FC4FDD"/>
    <w:rsid w:val="00FC529C"/>
    <w:rsid w:val="00FD49F6"/>
    <w:rsid w:val="00FD6871"/>
    <w:rsid w:val="00FE0ADA"/>
    <w:rsid w:val="00FE0E6A"/>
    <w:rsid w:val="00FE18F9"/>
    <w:rsid w:val="00FE45F9"/>
    <w:rsid w:val="00FE5B58"/>
    <w:rsid w:val="00FE5B8C"/>
    <w:rsid w:val="00FE7431"/>
    <w:rsid w:val="00FF1399"/>
    <w:rsid w:val="00FF35D0"/>
    <w:rsid w:val="00FF4126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2DCB99"/>
  <w15:chartTrackingRefBased/>
  <w15:docId w15:val="{E7557D8C-1302-424C-94D8-6E49ECC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F1"/>
    <w:pPr>
      <w:spacing w:before="120" w:line="360" w:lineRule="auto"/>
      <w:jc w:val="both"/>
    </w:pPr>
    <w:rPr>
      <w:color w:val="595959" w:themeColor="text1" w:themeTint="A6"/>
    </w:rPr>
  </w:style>
  <w:style w:type="paragraph" w:styleId="Ttulo1">
    <w:name w:val="heading 1"/>
    <w:basedOn w:val="Normal"/>
    <w:next w:val="Normal"/>
    <w:link w:val="Ttulo1Char"/>
    <w:uiPriority w:val="9"/>
    <w:qFormat/>
    <w:rsid w:val="00BE42F8"/>
    <w:pPr>
      <w:keepNext/>
      <w:keepLines/>
      <w:numPr>
        <w:numId w:val="1"/>
      </w:numPr>
      <w:pBdr>
        <w:bottom w:val="single" w:sz="4" w:space="1" w:color="0F6FC6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08E1"/>
    <w:pPr>
      <w:keepNext/>
      <w:keepLines/>
      <w:numPr>
        <w:ilvl w:val="1"/>
        <w:numId w:val="1"/>
      </w:numPr>
      <w:spacing w:before="160" w:after="24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614E"/>
    <w:pPr>
      <w:keepNext/>
      <w:keepLines/>
      <w:numPr>
        <w:ilvl w:val="2"/>
        <w:numId w:val="1"/>
      </w:numPr>
      <w:spacing w:before="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4C09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4C09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4C09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4C09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4C09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4C09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2F8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0C08E1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E614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4C0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4C0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4C0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4C0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4C0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4C0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4C0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E4C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5E4C09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4C0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E4C0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5E4C09"/>
    <w:rPr>
      <w:b/>
      <w:bCs/>
    </w:rPr>
  </w:style>
  <w:style w:type="character" w:styleId="nfase">
    <w:name w:val="Emphasis"/>
    <w:basedOn w:val="Fontepargpadro"/>
    <w:uiPriority w:val="20"/>
    <w:qFormat/>
    <w:rsid w:val="005E4C09"/>
    <w:rPr>
      <w:i/>
      <w:iCs/>
    </w:rPr>
  </w:style>
  <w:style w:type="paragraph" w:styleId="SemEspaamento">
    <w:name w:val="No Spacing"/>
    <w:link w:val="SemEspaamentoChar"/>
    <w:uiPriority w:val="1"/>
    <w:qFormat/>
    <w:rsid w:val="005E4C0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E4C0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E4C0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4C0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4C0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E4C0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E4C0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E4C09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5E4C09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5E4C09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5E4C09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E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4C09"/>
  </w:style>
  <w:style w:type="paragraph" w:styleId="Rodap">
    <w:name w:val="footer"/>
    <w:basedOn w:val="Normal"/>
    <w:link w:val="RodapChar"/>
    <w:uiPriority w:val="99"/>
    <w:unhideWhenUsed/>
    <w:rsid w:val="005E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4C09"/>
  </w:style>
  <w:style w:type="character" w:customStyle="1" w:styleId="SemEspaamentoChar">
    <w:name w:val="Sem Espaçamento Char"/>
    <w:basedOn w:val="Fontepargpadro"/>
    <w:link w:val="SemEspaamento"/>
    <w:uiPriority w:val="1"/>
    <w:rsid w:val="005E4C09"/>
  </w:style>
  <w:style w:type="table" w:styleId="Tabelacomgrade">
    <w:name w:val="Table Grid"/>
    <w:basedOn w:val="Tabelanormal"/>
    <w:uiPriority w:val="39"/>
    <w:rsid w:val="008F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Rodap">
    <w:name w:val="TextoRodapé"/>
    <w:basedOn w:val="SemEspaamento"/>
    <w:link w:val="TextoRodapChar"/>
    <w:qFormat/>
    <w:rsid w:val="00F6433E"/>
    <w:rPr>
      <w:color w:val="FFFFFF" w:themeColor="background1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923FF"/>
    <w:rPr>
      <w:color w:val="808080"/>
    </w:rPr>
  </w:style>
  <w:style w:type="character" w:customStyle="1" w:styleId="TextoRodapChar">
    <w:name w:val="TextoRodapé Char"/>
    <w:basedOn w:val="SemEspaamentoChar"/>
    <w:link w:val="TextoRodap"/>
    <w:rsid w:val="00F6433E"/>
    <w:rPr>
      <w:color w:val="FFFFFF" w:themeColor="background1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7F22E0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F22E0"/>
    <w:pPr>
      <w:spacing w:after="0"/>
    </w:pPr>
    <w:rPr>
      <w:rFonts w:cstheme="minorHAnsi"/>
      <w:b/>
      <w:bCs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F22E0"/>
    <w:pPr>
      <w:spacing w:before="0" w:after="0"/>
      <w:ind w:left="4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F22E0"/>
    <w:rPr>
      <w:color w:val="F49100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F22E0"/>
    <w:pPr>
      <w:spacing w:before="0" w:after="0"/>
      <w:ind w:left="63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F22E0"/>
    <w:pPr>
      <w:spacing w:before="0" w:after="0"/>
      <w:ind w:left="84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F22E0"/>
    <w:pPr>
      <w:spacing w:before="0" w:after="0"/>
      <w:ind w:left="105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F22E0"/>
    <w:pPr>
      <w:spacing w:before="0" w:after="0"/>
      <w:ind w:left="126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F22E0"/>
    <w:pPr>
      <w:spacing w:before="0" w:after="0"/>
      <w:ind w:left="147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F22E0"/>
    <w:pPr>
      <w:spacing w:before="0" w:after="0"/>
      <w:ind w:left="1680"/>
    </w:pPr>
    <w:rPr>
      <w:rFonts w:cstheme="minorHAnsi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95075"/>
    <w:rPr>
      <w:color w:val="808080"/>
      <w:shd w:val="clear" w:color="auto" w:fill="E6E6E6"/>
    </w:rPr>
  </w:style>
  <w:style w:type="table" w:styleId="TabeladeGrade4-nfase1">
    <w:name w:val="Grid Table 4 Accent 1"/>
    <w:basedOn w:val="Tabelanormal"/>
    <w:uiPriority w:val="49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B908A9"/>
    <w:pPr>
      <w:ind w:left="720"/>
      <w:contextualSpacing/>
    </w:pPr>
  </w:style>
  <w:style w:type="paragraph" w:customStyle="1" w:styleId="Cdigos">
    <w:name w:val="Códigos"/>
    <w:basedOn w:val="PargrafodaLista"/>
    <w:link w:val="CdigosChar"/>
    <w:qFormat/>
    <w:rsid w:val="00A0247C"/>
    <w:pPr>
      <w:spacing w:before="0" w:after="0" w:line="240" w:lineRule="auto"/>
      <w:ind w:left="0"/>
    </w:pPr>
    <w:rPr>
      <w:rFonts w:ascii="Courier New" w:hAnsi="Courier New" w:cs="Courier New"/>
      <w:sz w:val="16"/>
    </w:rPr>
  </w:style>
  <w:style w:type="table" w:customStyle="1" w:styleId="TabelaIntelligenza01">
    <w:name w:val="TabelaIntelligenza01"/>
    <w:basedOn w:val="Tabelanormal"/>
    <w:uiPriority w:val="99"/>
    <w:rsid w:val="00BA754F"/>
    <w:pPr>
      <w:spacing w:after="0" w:line="240" w:lineRule="auto"/>
    </w:pPr>
    <w:tblPr>
      <w:tblBorders>
        <w:top w:val="single" w:sz="4" w:space="0" w:color="B3DDF2" w:themeColor="background2" w:themeShade="E6"/>
        <w:left w:val="single" w:sz="4" w:space="0" w:color="B3DDF2" w:themeColor="background2" w:themeShade="E6"/>
        <w:bottom w:val="single" w:sz="4" w:space="0" w:color="B3DDF2" w:themeColor="background2" w:themeShade="E6"/>
        <w:right w:val="single" w:sz="4" w:space="0" w:color="B3DDF2" w:themeColor="background2" w:themeShade="E6"/>
        <w:insideH w:val="single" w:sz="4" w:space="0" w:color="B3DDF2" w:themeColor="background2" w:themeShade="E6"/>
        <w:insideV w:val="single" w:sz="4" w:space="0" w:color="B3DDF2" w:themeColor="background2" w:themeShade="E6"/>
      </w:tblBorders>
    </w:tblPr>
    <w:tblStylePr w:type="firstCol">
      <w:rPr>
        <w:rFonts w:asciiTheme="minorHAnsi" w:hAnsiTheme="minorHAnsi"/>
        <w:color w:val="FFFFFF" w:themeColor="background1"/>
        <w:sz w:val="21"/>
        <w:u w:val="none"/>
      </w:rPr>
      <w:tblPr/>
      <w:tcPr>
        <w:shd w:val="clear" w:color="auto" w:fill="2191C9" w:themeFill="background2" w:themeFillShade="80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BF355E"/>
    <w:rPr>
      <w:color w:val="595959" w:themeColor="text1" w:themeTint="A6"/>
    </w:rPr>
  </w:style>
  <w:style w:type="character" w:customStyle="1" w:styleId="CdigosChar">
    <w:name w:val="Códigos Char"/>
    <w:basedOn w:val="PargrafodaListaChar"/>
    <w:link w:val="Cdigos"/>
    <w:rsid w:val="00A0247C"/>
    <w:rPr>
      <w:rFonts w:ascii="Courier New" w:hAnsi="Courier New" w:cs="Courier New"/>
      <w:color w:val="595959" w:themeColor="text1" w:themeTint="A6"/>
      <w:sz w:val="16"/>
    </w:rPr>
  </w:style>
  <w:style w:type="table" w:styleId="TabeladeGrade6Colorida-nfase1">
    <w:name w:val="Grid Table 6 Colorful Accent 1"/>
    <w:basedOn w:val="Tabelanormal"/>
    <w:uiPriority w:val="51"/>
    <w:rsid w:val="00937894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customStyle="1" w:styleId="Prottipo01">
    <w:name w:val="Protótipo01"/>
    <w:basedOn w:val="Tabelanormal"/>
    <w:uiPriority w:val="99"/>
    <w:rsid w:val="009775B3"/>
    <w:pPr>
      <w:spacing w:after="0" w:line="240" w:lineRule="auto"/>
    </w:pPr>
    <w:tblPr>
      <w:tblInd w:w="0" w:type="nil"/>
      <w:tblBorders>
        <w:top w:val="single" w:sz="4" w:space="0" w:color="C7E2FA" w:themeColor="accent1" w:themeTint="33"/>
        <w:left w:val="single" w:sz="4" w:space="0" w:color="C7E2FA" w:themeColor="accent1" w:themeTint="33"/>
        <w:bottom w:val="single" w:sz="4" w:space="0" w:color="C7E2FA" w:themeColor="accent1" w:themeTint="33"/>
        <w:right w:val="single" w:sz="4" w:space="0" w:color="C7E2FA" w:themeColor="accent1" w:themeTint="33"/>
        <w:insideH w:val="single" w:sz="4" w:space="0" w:color="C7E2FA" w:themeColor="accent1" w:themeTint="33"/>
        <w:insideV w:val="single" w:sz="4" w:space="0" w:color="C7E2FA" w:themeColor="accent1" w:themeTint="33"/>
      </w:tblBorders>
    </w:tblPr>
    <w:tcPr>
      <w:vAlign w:val="center"/>
    </w:tcPr>
    <w:tblStylePr w:type="firstRow">
      <w:rPr>
        <w:color w:val="FFFFFF" w:themeColor="background1"/>
      </w:rPr>
      <w:tblPr/>
      <w:tcPr>
        <w:shd w:val="clear" w:color="auto" w:fill="2191C9" w:themeFill="background2" w:themeFillShade="80"/>
      </w:tcPr>
    </w:tblStylePr>
  </w:style>
  <w:style w:type="table" w:customStyle="1" w:styleId="Intelligenza01">
    <w:name w:val="Intelligenza01"/>
    <w:basedOn w:val="Tabelanormal"/>
    <w:uiPriority w:val="99"/>
    <w:rsid w:val="00A063D8"/>
    <w:pPr>
      <w:spacing w:after="0" w:line="240" w:lineRule="auto"/>
    </w:pPr>
    <w:tblPr>
      <w:tblInd w:w="0" w:type="nil"/>
      <w:tblBorders>
        <w:top w:val="single" w:sz="4" w:space="0" w:color="B3DDF2" w:themeColor="background2" w:themeShade="E6"/>
        <w:left w:val="single" w:sz="4" w:space="0" w:color="B3DDF2" w:themeColor="background2" w:themeShade="E6"/>
        <w:bottom w:val="single" w:sz="4" w:space="0" w:color="B3DDF2" w:themeColor="background2" w:themeShade="E6"/>
        <w:right w:val="single" w:sz="4" w:space="0" w:color="B3DDF2" w:themeColor="background2" w:themeShade="E6"/>
        <w:insideH w:val="single" w:sz="4" w:space="0" w:color="B3DDF2" w:themeColor="background2" w:themeShade="E6"/>
        <w:insideV w:val="single" w:sz="4" w:space="0" w:color="B3DDF2" w:themeColor="background2" w:themeShade="E6"/>
      </w:tblBorders>
    </w:tblPr>
    <w:tblStylePr w:type="firstRow">
      <w:rPr>
        <w:rFonts w:ascii="Courier New" w:hAnsi="Courier New" w:cs="Courier New" w:hint="default"/>
        <w:color w:val="FFFFFF" w:themeColor="background1"/>
        <w:sz w:val="16"/>
        <w:szCs w:val="16"/>
      </w:rPr>
      <w:tblPr/>
      <w:tcPr>
        <w:shd w:val="clear" w:color="auto" w:fill="2191C9" w:themeFill="background2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suporte.esocial@intelligenzait.com" TargetMode="External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hyperlink" Target="https://www.facebook.com/intelligenzait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8.png"/><Relationship Id="rId1" Type="http://schemas.openxmlformats.org/officeDocument/2006/relationships/hyperlink" Target="https://www.linkedin.com/company/intelligenza" TargetMode="External"/><Relationship Id="rId6" Type="http://schemas.openxmlformats.org/officeDocument/2006/relationships/image" Target="media/image10.png"/><Relationship Id="rId5" Type="http://schemas.openxmlformats.org/officeDocument/2006/relationships/hyperlink" Target="http://www.intelligenzait.com/" TargetMode="External"/><Relationship Id="rId4" Type="http://schemas.openxmlformats.org/officeDocument/2006/relationships/image" Target="media/image9.png"/><Relationship Id="rId9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8.png"/><Relationship Id="rId7" Type="http://schemas.openxmlformats.org/officeDocument/2006/relationships/image" Target="media/image10.png"/><Relationship Id="rId2" Type="http://schemas.openxmlformats.org/officeDocument/2006/relationships/hyperlink" Target="https://www.linkedin.com/company/intelligenza" TargetMode="External"/><Relationship Id="rId1" Type="http://schemas.openxmlformats.org/officeDocument/2006/relationships/image" Target="media/image7.png"/><Relationship Id="rId6" Type="http://schemas.openxmlformats.org/officeDocument/2006/relationships/hyperlink" Target="http://www.intelligenzait.com/" TargetMode="External"/><Relationship Id="rId5" Type="http://schemas.openxmlformats.org/officeDocument/2006/relationships/image" Target="media/image9.png"/><Relationship Id="rId10" Type="http://schemas.openxmlformats.org/officeDocument/2006/relationships/image" Target="media/image13.png"/><Relationship Id="rId4" Type="http://schemas.openxmlformats.org/officeDocument/2006/relationships/hyperlink" Target="https://www.facebook.com/intelligenzait/" TargetMode="External"/><Relationship Id="rId9" Type="http://schemas.openxmlformats.org/officeDocument/2006/relationships/image" Target="media/image1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tama\AppData\Local\Temp\Especifica&#231;&#227;o_Funcional_Intelligenza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B50A0C9EE44D358843D8AC3C1652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99422-D715-4CD8-9CBF-521BF7A243D9}"/>
      </w:docPartPr>
      <w:docPartBody>
        <w:p w:rsidR="002567D0" w:rsidRDefault="002567D0">
          <w:pPr>
            <w:pStyle w:val="FBB50A0C9EE44D358843D8AC3C16528D"/>
          </w:pPr>
          <w:r>
            <w:rPr>
              <w:caps/>
              <w:color w:val="323E4F" w:themeColor="text2" w:themeShade="BF"/>
              <w:sz w:val="40"/>
              <w:szCs w:val="40"/>
            </w:rPr>
            <w:t>[Data]</w:t>
          </w:r>
        </w:p>
      </w:docPartBody>
    </w:docPart>
    <w:docPart>
      <w:docPartPr>
        <w:name w:val="C8E6D0A13F6547A99F3EDD8D591B44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0BD2AB-FB7A-4065-903A-C2B03562EF1A}"/>
      </w:docPartPr>
      <w:docPartBody>
        <w:p w:rsidR="002567D0" w:rsidRDefault="002567D0" w:rsidP="002567D0">
          <w:pPr>
            <w:pStyle w:val="C8E6D0A13F6547A99F3EDD8D591B446E"/>
          </w:pPr>
          <w:r w:rsidRPr="003156B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D0"/>
    <w:rsid w:val="000A4AE0"/>
    <w:rsid w:val="00194634"/>
    <w:rsid w:val="001E202A"/>
    <w:rsid w:val="001F77E2"/>
    <w:rsid w:val="002567D0"/>
    <w:rsid w:val="002931D9"/>
    <w:rsid w:val="002D3757"/>
    <w:rsid w:val="0036319F"/>
    <w:rsid w:val="00371460"/>
    <w:rsid w:val="004171BD"/>
    <w:rsid w:val="00511E1F"/>
    <w:rsid w:val="00523BCF"/>
    <w:rsid w:val="00590315"/>
    <w:rsid w:val="005A1B2C"/>
    <w:rsid w:val="00695DF4"/>
    <w:rsid w:val="006B4C1F"/>
    <w:rsid w:val="006F4D23"/>
    <w:rsid w:val="00786673"/>
    <w:rsid w:val="009529B8"/>
    <w:rsid w:val="009A3EB7"/>
    <w:rsid w:val="00AB4D6B"/>
    <w:rsid w:val="00AC4EA8"/>
    <w:rsid w:val="00B41714"/>
    <w:rsid w:val="00B91370"/>
    <w:rsid w:val="00C4374F"/>
    <w:rsid w:val="00E615DF"/>
    <w:rsid w:val="00E701E4"/>
    <w:rsid w:val="00F00050"/>
    <w:rsid w:val="00F1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567D0"/>
    <w:rPr>
      <w:color w:val="808080"/>
    </w:rPr>
  </w:style>
  <w:style w:type="paragraph" w:customStyle="1" w:styleId="E27B2E7AE9EF48C9BB26CE634AD99A2B">
    <w:name w:val="E27B2E7AE9EF48C9BB26CE634AD99A2B"/>
  </w:style>
  <w:style w:type="paragraph" w:customStyle="1" w:styleId="E4463BC254E243C4AC2A6F509D03EF97">
    <w:name w:val="E4463BC254E243C4AC2A6F509D03EF97"/>
  </w:style>
  <w:style w:type="paragraph" w:customStyle="1" w:styleId="FBB50A0C9EE44D358843D8AC3C16528D">
    <w:name w:val="FBB50A0C9EE44D358843D8AC3C16528D"/>
  </w:style>
  <w:style w:type="paragraph" w:customStyle="1" w:styleId="DA49428436B045DC965ECDC1D5E6B97A">
    <w:name w:val="DA49428436B045DC965ECDC1D5E6B97A"/>
  </w:style>
  <w:style w:type="paragraph" w:customStyle="1" w:styleId="F0BF3152E3E14EFCBA5E98B68EE1B88C">
    <w:name w:val="F0BF3152E3E14EFCBA5E98B68EE1B88C"/>
  </w:style>
  <w:style w:type="paragraph" w:customStyle="1" w:styleId="CA3DA3732BE6453E83F9DD6D88DCB33F">
    <w:name w:val="CA3DA3732BE6453E83F9DD6D88DCB33F"/>
  </w:style>
  <w:style w:type="paragraph" w:customStyle="1" w:styleId="CA1CEEED62064B21A63A9077265CB47F">
    <w:name w:val="CA1CEEED62064B21A63A9077265CB47F"/>
  </w:style>
  <w:style w:type="paragraph" w:customStyle="1" w:styleId="E27B2E7AE9EF48C9BB26CE634AD99A2B1">
    <w:name w:val="E27B2E7AE9EF48C9BB26CE634AD99A2B1"/>
    <w:rsid w:val="002567D0"/>
    <w:pPr>
      <w:spacing w:before="120" w:after="120" w:line="360" w:lineRule="auto"/>
    </w:pPr>
    <w:rPr>
      <w:color w:val="595959" w:themeColor="text1" w:themeTint="A6"/>
      <w:sz w:val="21"/>
      <w:szCs w:val="21"/>
      <w:lang w:eastAsia="en-US"/>
    </w:rPr>
  </w:style>
  <w:style w:type="paragraph" w:customStyle="1" w:styleId="E4463BC254E243C4AC2A6F509D03EF971">
    <w:name w:val="E4463BC254E243C4AC2A6F509D03EF971"/>
    <w:rsid w:val="002567D0"/>
    <w:pPr>
      <w:spacing w:before="120" w:after="120" w:line="360" w:lineRule="auto"/>
    </w:pPr>
    <w:rPr>
      <w:color w:val="595959" w:themeColor="text1" w:themeTint="A6"/>
      <w:sz w:val="21"/>
      <w:szCs w:val="21"/>
      <w:lang w:eastAsia="en-US"/>
    </w:rPr>
  </w:style>
  <w:style w:type="paragraph" w:customStyle="1" w:styleId="886F23A48EDD4F9988E17AC3D3F62704">
    <w:name w:val="886F23A48EDD4F9988E17AC3D3F62704"/>
    <w:rsid w:val="002567D0"/>
  </w:style>
  <w:style w:type="paragraph" w:customStyle="1" w:styleId="C8E6D0A13F6547A99F3EDD8D591B446E">
    <w:name w:val="C8E6D0A13F6547A99F3EDD8D591B446E"/>
    <w:rsid w:val="00256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 de Fevereiro de 2020</PublishDate>
  <Abstract/>
  <CompanyAddress>www.intelligenzait.com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59990-1AB0-4989-B9F9-738C2FEC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Especificação_Funcional_Intelligenza_2018.dotx</Template>
  <TotalTime>118</TotalTime>
  <Pages>7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>Intelligenza IT &amp; Business Solution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subject>Treinamento ABAP - Cadastro de Funcionários</dc:subject>
  <dc:creator>Intelligenza</dc:creator>
  <cp:keywords/>
  <dc:description/>
  <cp:lastModifiedBy>Marcelo Boreli da Silva</cp:lastModifiedBy>
  <cp:revision>28</cp:revision>
  <dcterms:created xsi:type="dcterms:W3CDTF">2019-02-05T18:26:00Z</dcterms:created>
  <dcterms:modified xsi:type="dcterms:W3CDTF">2020-02-18T11:02:00Z</dcterms:modified>
</cp:coreProperties>
</file>